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F41" w14:textId="77777777" w:rsidR="00C3103E" w:rsidRDefault="00C3103E" w:rsidP="006521C8">
      <w:pPr>
        <w:pStyle w:val="Title"/>
        <w:spacing w:after="120"/>
        <w:rPr>
          <w:rFonts w:ascii="Calibri" w:eastAsia="Calibri" w:hAnsi="Calibri" w:cs="Calibri"/>
          <w:szCs w:val="28"/>
          <w:lang w:val="pt-BR"/>
        </w:rPr>
      </w:pPr>
    </w:p>
    <w:p w14:paraId="3C45DBF6" w14:textId="1BF1EAAB" w:rsidR="00076856" w:rsidRPr="00810F2E" w:rsidRDefault="00810F2E" w:rsidP="63EF1C48">
      <w:pPr>
        <w:pStyle w:val="Heading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Nome da Unidade Escolar:</w:t>
      </w:r>
      <w:r w:rsidR="00606579">
        <w:rPr>
          <w:rFonts w:ascii="Calibri" w:eastAsia="Calibri" w:hAnsi="Calibri" w:cs="Calibri"/>
          <w:sz w:val="24"/>
          <w:szCs w:val="24"/>
          <w:lang w:val="pt-BR"/>
        </w:rPr>
        <w:t xml:space="preserve"> Escola SENAI Roberto </w:t>
      </w:r>
      <w:proofErr w:type="spellStart"/>
      <w:r w:rsidR="00606579">
        <w:rPr>
          <w:rFonts w:ascii="Calibri" w:eastAsia="Calibri" w:hAnsi="Calibri" w:cs="Calibri"/>
          <w:sz w:val="24"/>
          <w:szCs w:val="24"/>
          <w:lang w:val="pt-BR"/>
        </w:rPr>
        <w:t>Mange</w:t>
      </w:r>
      <w:proofErr w:type="spellEnd"/>
      <w:r w:rsidR="00606579">
        <w:rPr>
          <w:rFonts w:ascii="Calibri" w:eastAsia="Calibri" w:hAnsi="Calibri" w:cs="Calibri"/>
          <w:sz w:val="24"/>
          <w:szCs w:val="24"/>
          <w:lang w:val="pt-BR"/>
        </w:rPr>
        <w:t xml:space="preserve"> 5.01</w:t>
      </w:r>
    </w:p>
    <w:p w14:paraId="4F0A6333" w14:textId="3F6763BA" w:rsidR="00810F2E" w:rsidRPr="00810F2E" w:rsidRDefault="00810F2E" w:rsidP="63EF1C48">
      <w:pPr>
        <w:pStyle w:val="Heading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Nome do professor:</w:t>
      </w:r>
      <w:r w:rsidR="00D557D0">
        <w:rPr>
          <w:rFonts w:ascii="Calibri" w:eastAsia="Calibri" w:hAnsi="Calibri" w:cs="Calibri"/>
          <w:sz w:val="24"/>
          <w:szCs w:val="24"/>
          <w:lang w:val="pt-BR"/>
        </w:rPr>
        <w:t xml:space="preserve"> Pedro Luis Meneghim Junior</w:t>
      </w:r>
    </w:p>
    <w:p w14:paraId="22B5C329" w14:textId="15EFEB70" w:rsidR="00810F2E" w:rsidRPr="00810F2E" w:rsidRDefault="00810F2E" w:rsidP="63EF1C48">
      <w:pPr>
        <w:pStyle w:val="Heading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Nome do aluno:</w:t>
      </w:r>
      <w:r w:rsidR="00D557D0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proofErr w:type="spellStart"/>
      <w:r w:rsidR="00431E29">
        <w:rPr>
          <w:rFonts w:ascii="Calibri" w:eastAsia="Calibri" w:hAnsi="Calibri" w:cs="Calibri"/>
          <w:sz w:val="24"/>
          <w:szCs w:val="24"/>
          <w:lang w:val="pt-BR"/>
        </w:rPr>
        <w:t>Hoberdan</w:t>
      </w:r>
      <w:proofErr w:type="spellEnd"/>
      <w:r w:rsidR="008B2E52">
        <w:rPr>
          <w:rFonts w:ascii="Calibri" w:eastAsia="Calibri" w:hAnsi="Calibri" w:cs="Calibri"/>
          <w:sz w:val="24"/>
          <w:szCs w:val="24"/>
          <w:lang w:val="pt-BR"/>
        </w:rPr>
        <w:t>/Alexandre/Marcia/</w:t>
      </w:r>
      <w:r w:rsidR="00ED0808">
        <w:rPr>
          <w:rFonts w:ascii="Calibri" w:eastAsia="Calibri" w:hAnsi="Calibri" w:cs="Calibri"/>
          <w:sz w:val="24"/>
          <w:szCs w:val="24"/>
          <w:lang w:val="pt-BR"/>
        </w:rPr>
        <w:t>Emerson</w:t>
      </w:r>
    </w:p>
    <w:p w14:paraId="4FE5B2E5" w14:textId="5D2E25F7" w:rsidR="00810F2E" w:rsidRPr="00810F2E" w:rsidRDefault="00810F2E" w:rsidP="63EF1C48">
      <w:pPr>
        <w:pStyle w:val="Heading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Curso:</w:t>
      </w:r>
      <w:r w:rsidR="00ED0808">
        <w:rPr>
          <w:rFonts w:ascii="Calibri" w:eastAsia="Calibri" w:hAnsi="Calibri" w:cs="Calibri"/>
          <w:sz w:val="24"/>
          <w:szCs w:val="24"/>
          <w:lang w:val="pt-BR"/>
        </w:rPr>
        <w:t xml:space="preserve"> Ferramenteiro CDR</w:t>
      </w:r>
    </w:p>
    <w:p w14:paraId="7A19C1B8" w14:textId="693A3864" w:rsidR="00810F2E" w:rsidRPr="00810F2E" w:rsidRDefault="00810F2E" w:rsidP="63EF1C48">
      <w:pPr>
        <w:pStyle w:val="Heading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r>
        <w:rPr>
          <w:rFonts w:ascii="Calibri" w:eastAsia="Calibri" w:hAnsi="Calibri" w:cs="Calibri"/>
          <w:sz w:val="24"/>
          <w:szCs w:val="24"/>
          <w:lang w:val="pt-BR"/>
        </w:rPr>
        <w:t>Unidade curricular:</w:t>
      </w:r>
      <w:r w:rsidR="00B37FE3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="00F24652">
        <w:rPr>
          <w:rFonts w:ascii="Calibri" w:eastAsia="Calibri" w:hAnsi="Calibri" w:cs="Calibri"/>
          <w:sz w:val="24"/>
          <w:szCs w:val="24"/>
          <w:lang w:val="pt-BR"/>
        </w:rPr>
        <w:t>Desenho Técnico</w:t>
      </w:r>
    </w:p>
    <w:p w14:paraId="5F6D2360" w14:textId="325D225E" w:rsidR="00810F2E" w:rsidRPr="00810F2E" w:rsidRDefault="00810F2E" w:rsidP="63EF1C48">
      <w:pPr>
        <w:pStyle w:val="Heading1"/>
        <w:numPr>
          <w:ilvl w:val="0"/>
          <w:numId w:val="1"/>
        </w:numPr>
        <w:ind w:left="360"/>
        <w:rPr>
          <w:rFonts w:ascii="Calibri" w:eastAsia="Calibri" w:hAnsi="Calibri" w:cs="Calibri"/>
          <w:bCs/>
          <w:sz w:val="24"/>
          <w:szCs w:val="24"/>
          <w:lang w:val="pt-BR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pt-BR"/>
        </w:rPr>
        <w:t>Módulo:</w:t>
      </w:r>
      <w:r w:rsidR="00F6043F">
        <w:rPr>
          <w:rFonts w:ascii="Calibri" w:eastAsia="Calibri" w:hAnsi="Calibri" w:cs="Calibri"/>
          <w:sz w:val="24"/>
          <w:szCs w:val="24"/>
          <w:lang w:val="pt-BR"/>
        </w:rPr>
        <w:t>Unidade</w:t>
      </w:r>
      <w:proofErr w:type="spellEnd"/>
      <w:r w:rsidR="00F6043F">
        <w:rPr>
          <w:rFonts w:ascii="Calibri" w:eastAsia="Calibri" w:hAnsi="Calibri" w:cs="Calibri"/>
          <w:sz w:val="24"/>
          <w:szCs w:val="24"/>
          <w:lang w:val="pt-BR"/>
        </w:rPr>
        <w:t xml:space="preserve"> básica</w:t>
      </w:r>
      <w:r>
        <w:rPr>
          <w:rFonts w:ascii="Calibri" w:eastAsia="Calibri" w:hAnsi="Calibri" w:cs="Calibri"/>
          <w:sz w:val="24"/>
          <w:szCs w:val="24"/>
          <w:lang w:val="pt-BR"/>
        </w:rPr>
        <w:tab/>
        <w:t>Turma:</w:t>
      </w:r>
      <w:r w:rsidR="00F6043F">
        <w:rPr>
          <w:rFonts w:ascii="Calibri" w:eastAsia="Calibri" w:hAnsi="Calibri" w:cs="Calibri"/>
          <w:sz w:val="24"/>
          <w:szCs w:val="24"/>
          <w:lang w:val="pt-BR"/>
        </w:rPr>
        <w:t xml:space="preserve"> 001</w:t>
      </w:r>
    </w:p>
    <w:p w14:paraId="29D3D755" w14:textId="58664204" w:rsidR="00810F2E" w:rsidRPr="00810F2E" w:rsidRDefault="00810F2E" w:rsidP="00022D12">
      <w:pPr>
        <w:spacing w:after="0" w:line="240" w:lineRule="auto"/>
        <w:textAlignment w:val="baseline"/>
        <w:rPr>
          <w:rFonts w:ascii="Arial" w:eastAsia="Times New Roman" w:hAnsi="Arial" w:cs="Arial"/>
          <w:lang w:val="pt-BR" w:eastAsia="pt-BR"/>
        </w:rPr>
      </w:pPr>
    </w:p>
    <w:tbl>
      <w:tblPr>
        <w:tblW w:w="14458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76"/>
        <w:gridCol w:w="2108"/>
        <w:gridCol w:w="1798"/>
        <w:gridCol w:w="2396"/>
        <w:gridCol w:w="2515"/>
        <w:gridCol w:w="3681"/>
      </w:tblGrid>
      <w:tr w:rsidR="005D0FAD" w:rsidRPr="00810F2E" w14:paraId="72EF70E0" w14:textId="77777777" w:rsidTr="005D0FAD">
        <w:trPr>
          <w:trHeight w:val="37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EF8A2BC" w14:textId="0B8E4ED9" w:rsidR="00810F2E" w:rsidRPr="00810F2E" w:rsidRDefault="00810F2E" w:rsidP="00810F2E">
            <w:pPr>
              <w:spacing w:after="0" w:line="240" w:lineRule="auto"/>
              <w:ind w:left="135" w:right="135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Datas de início</w:t>
            </w: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387CB61" w14:textId="6D73A3A9" w:rsidR="00810F2E" w:rsidRPr="00810F2E" w:rsidRDefault="00810F2E" w:rsidP="00810F2E">
            <w:pPr>
              <w:spacing w:after="0" w:line="240" w:lineRule="auto"/>
              <w:ind w:left="135" w:right="165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Datas de término</w:t>
            </w: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B923435" w14:textId="085A7984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Capacidades técnicas e socioemocionais</w:t>
            </w: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2E9CBA4" w14:textId="11F47ED1" w:rsidR="00810F2E" w:rsidRPr="00810F2E" w:rsidRDefault="00810F2E" w:rsidP="00810F2E">
            <w:pPr>
              <w:spacing w:after="0" w:line="240" w:lineRule="auto"/>
              <w:ind w:left="60" w:right="6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Conhecimentos</w:t>
            </w: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E362C1E" w14:textId="468B449F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Metodologia</w:t>
            </w:r>
            <w:r w:rsidR="00CB5034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 xml:space="preserve"> a ser utilizada</w:t>
            </w:r>
            <w:r w:rsidR="00116CF0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 xml:space="preserve"> para operacionalização</w:t>
            </w: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F475710" w14:textId="22A37440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Estratégias e recursos</w:t>
            </w: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EE3C453" w14:textId="73AF84C0" w:rsidR="00810F2E" w:rsidRPr="00810F2E" w:rsidRDefault="00810F2E" w:rsidP="00810F2E">
            <w:pPr>
              <w:spacing w:after="0" w:line="240" w:lineRule="auto"/>
              <w:ind w:left="90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10F2E">
              <w:rPr>
                <w:rFonts w:ascii="Arial" w:eastAsia="Times New Roman" w:hAnsi="Arial" w:cs="Arial"/>
                <w:b/>
                <w:bCs/>
                <w:sz w:val="18"/>
                <w:szCs w:val="18"/>
                <w:lang w:val="pt-BR" w:eastAsia="pt-BR"/>
              </w:rPr>
              <w:t>Método de avaliação</w:t>
            </w:r>
          </w:p>
        </w:tc>
      </w:tr>
      <w:tr w:rsidR="005D0FAD" w:rsidRPr="00810F2E" w14:paraId="391AA971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CA4193" w14:textId="10842135" w:rsidR="005D0FAD" w:rsidRPr="00810F2E" w:rsidRDefault="005D0FAD" w:rsidP="005D0F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lang w:val="pt-BR" w:eastAsia="pt-BR"/>
              </w:rPr>
              <w:t>03/06/22</w:t>
            </w: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429C82" w14:textId="301C130D" w:rsidR="005D0FAD" w:rsidRPr="00810F2E" w:rsidRDefault="005D0FAD" w:rsidP="005D0F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lang w:val="pt-BR" w:eastAsia="pt-BR"/>
              </w:rPr>
              <w:t>04/06/22</w:t>
            </w: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B634AF" w14:textId="77777777" w:rsidR="005D0FAD" w:rsidRDefault="005D0FAD" w:rsidP="005D0FA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284" w:hanging="284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Demonstrar capacidade de organização e limpeza</w:t>
            </w:r>
          </w:p>
          <w:p w14:paraId="2D0FE2A9" w14:textId="77777777" w:rsidR="005D0FAD" w:rsidRPr="00AE4993" w:rsidRDefault="005D0FAD" w:rsidP="005D0FA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284" w:hanging="284"/>
              <w:rPr>
                <w:rFonts w:ascii="Arial" w:eastAsia="Arial" w:hAnsi="Arial" w:cs="Arial"/>
                <w:sz w:val="18"/>
                <w:szCs w:val="18"/>
              </w:rPr>
            </w:pPr>
            <w:r w:rsidRPr="00AE4993">
              <w:rPr>
                <w:rFonts w:ascii="Arial" w:eastAsia="Arial" w:hAnsi="Arial" w:cs="Arial"/>
                <w:sz w:val="18"/>
                <w:szCs w:val="18"/>
              </w:rPr>
              <w:t>Interpretar desenhos cotados de peças simples em projeção ortogonal, considerando:</w:t>
            </w:r>
          </w:p>
          <w:p w14:paraId="55773300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Simbologia</w:t>
            </w:r>
          </w:p>
          <w:p w14:paraId="58EC7D63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7470F9B4">
              <w:rPr>
                <w:rFonts w:ascii="Arial" w:eastAsia="Arial" w:hAnsi="Arial" w:cs="Arial"/>
                <w:sz w:val="18"/>
                <w:szCs w:val="18"/>
              </w:rPr>
              <w:t>Cotagem</w:t>
            </w:r>
          </w:p>
          <w:p w14:paraId="03931882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Rugosidade</w:t>
            </w:r>
          </w:p>
          <w:p w14:paraId="3D1FE907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Tolerâncias</w:t>
            </w:r>
          </w:p>
          <w:p w14:paraId="0C3B750F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Legenda e informações gerais</w:t>
            </w:r>
          </w:p>
          <w:p w14:paraId="600666D0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Escalas</w:t>
            </w:r>
          </w:p>
          <w:p w14:paraId="27D80015" w14:textId="6AC14D0F" w:rsidR="005D0FAD" w:rsidRPr="00185237" w:rsidRDefault="005D0FAD" w:rsidP="005D0FAD">
            <w:pP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185237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E7B2DF3" w14:textId="07188D86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4858FE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Caligrafia Técnica</w:t>
            </w:r>
          </w:p>
          <w:p w14:paraId="498AF3CC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72B7A5AF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0A5C1CD8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0ACB3E19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3219FE54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Projeção ortogonal</w:t>
            </w:r>
          </w:p>
          <w:p w14:paraId="2A3EADAA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419921BC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2AAFEE02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Aplicação de linhas</w:t>
            </w:r>
          </w:p>
          <w:p w14:paraId="3A4A8BDB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470F9B4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Cotagem</w:t>
            </w:r>
          </w:p>
          <w:p w14:paraId="58E43530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Representação de acabamentos superficiais</w:t>
            </w:r>
          </w:p>
          <w:p w14:paraId="45D94A1B" w14:textId="77777777" w:rsidR="005D0FAD" w:rsidRPr="00AB67E0" w:rsidRDefault="005D0FAD" w:rsidP="005D0FAD">
            <w:pPr>
              <w:pStyle w:val="ListParagraph"/>
              <w:keepLines/>
              <w:numPr>
                <w:ilvl w:val="1"/>
                <w:numId w:val="22"/>
              </w:numP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Rugosidade</w:t>
            </w:r>
          </w:p>
          <w:p w14:paraId="3BFCB537" w14:textId="77777777" w:rsidR="005D0FAD" w:rsidRPr="00AB67E0" w:rsidRDefault="005D0FAD" w:rsidP="005D0FAD">
            <w:pPr>
              <w:pStyle w:val="ListParagraph"/>
              <w:keepLines/>
              <w:numPr>
                <w:ilvl w:val="0"/>
                <w:numId w:val="22"/>
              </w:numP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Representação de tolerâncias </w:t>
            </w:r>
          </w:p>
          <w:p w14:paraId="68C0DCCA" w14:textId="77777777" w:rsidR="005D0FAD" w:rsidRPr="00AB67E0" w:rsidRDefault="005D0FAD" w:rsidP="005D0FAD">
            <w:pPr>
              <w:pStyle w:val="ListParagraph"/>
              <w:keepLines/>
              <w:numPr>
                <w:ilvl w:val="1"/>
                <w:numId w:val="22"/>
              </w:numPr>
              <w:spacing w:after="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5B4A18E">
              <w:rPr>
                <w:rFonts w:ascii="Arial" w:eastAsia="Arial" w:hAnsi="Arial" w:cs="Arial"/>
                <w:sz w:val="18"/>
                <w:szCs w:val="18"/>
              </w:rPr>
              <w:t>Dimensional</w:t>
            </w:r>
          </w:p>
          <w:p w14:paraId="469E8D88" w14:textId="118CF2E0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8A7852" w14:textId="1E15D247" w:rsidR="005D0FAD" w:rsidRDefault="005D0FAD" w:rsidP="005D0FA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E65A71">
              <w:rPr>
                <w:rFonts w:ascii="Times New Roman" w:eastAsia="Times New Roman" w:hAnsi="Times New Roman" w:cs="Times New Roman"/>
                <w:lang w:val="pt-BR" w:eastAsia="pt-BR"/>
              </w:rPr>
              <w:t>Aula expositiva</w:t>
            </w:r>
          </w:p>
          <w:p w14:paraId="3998B7D5" w14:textId="77777777" w:rsidR="005D0FAD" w:rsidRDefault="005D0FAD" w:rsidP="005D0FAD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0C8C87CC" w14:textId="6E5FA85A" w:rsidR="005D0FAD" w:rsidRPr="00E65A71" w:rsidRDefault="005D0FAD" w:rsidP="005D0FA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lang w:val="pt-BR" w:eastAsia="pt-BR"/>
              </w:rPr>
              <w:t>Resolução da situação de aprendizagem</w:t>
            </w:r>
          </w:p>
          <w:p w14:paraId="05F4815D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0DA5DBD9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4BA87478" w14:textId="09C09115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3F0CAC" w14:textId="77777777" w:rsidR="005D0FAD" w:rsidRDefault="005D0FAD" w:rsidP="005D0FA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E65A71">
              <w:rPr>
                <w:rFonts w:ascii="Times New Roman" w:eastAsia="Times New Roman" w:hAnsi="Times New Roman" w:cs="Times New Roman"/>
                <w:lang w:val="pt-BR" w:eastAsia="pt-BR"/>
              </w:rPr>
              <w:t>Por meio de peças físicas e software 3D</w:t>
            </w:r>
            <w:r>
              <w:rPr>
                <w:rFonts w:ascii="Times New Roman" w:eastAsia="Times New Roman" w:hAnsi="Times New Roman" w:cs="Times New Roman"/>
                <w:lang w:val="pt-BR" w:eastAsia="pt-BR"/>
              </w:rPr>
              <w:t>.</w:t>
            </w:r>
          </w:p>
          <w:p w14:paraId="4966C5AE" w14:textId="1E75650C" w:rsidR="005D0FAD" w:rsidRDefault="005D0FAD" w:rsidP="005D0FA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 w:rsidRPr="00896101">
              <w:rPr>
                <w:rFonts w:ascii="Times New Roman" w:eastAsia="Times New Roman" w:hAnsi="Times New Roman" w:cs="Times New Roman"/>
                <w:lang w:val="pt-BR" w:eastAsia="pt-BR"/>
              </w:rPr>
              <w:t>sala de aula, projetor multimídia, exemplos de desenhos técnicos;</w:t>
            </w:r>
          </w:p>
          <w:p w14:paraId="36C99CE8" w14:textId="77777777" w:rsidR="005D0FAD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  <w:p w14:paraId="1889062C" w14:textId="67294F07" w:rsidR="005D0FAD" w:rsidRPr="00A63117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BE9302" w14:textId="3A95AE5C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lang w:val="pt-BR" w:eastAsia="pt-BR"/>
              </w:rPr>
              <w:t>1 – Conforme tabela de avaliação em anexo.</w:t>
            </w:r>
          </w:p>
        </w:tc>
      </w:tr>
      <w:tr w:rsidR="005D0FAD" w:rsidRPr="00810F2E" w14:paraId="6FE92159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E3153D" w14:textId="60A4599E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B2A00C" w14:textId="52214015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B2D2DC" w14:textId="32506AE2" w:rsidR="005D0FAD" w:rsidRPr="00810F2E" w:rsidRDefault="005D0FAD" w:rsidP="005D0FAD">
            <w:pPr>
              <w:pStyle w:val="ListParagraph"/>
              <w:keepLines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502E58" w14:textId="587D1076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0EB983" w14:textId="1593BD69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EFC4BC" w14:textId="6ACEAB6F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5B3ABC" w14:textId="63C07ED5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5D0FAD" w:rsidRPr="00810F2E" w14:paraId="4CE2A3B9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B1587A" w14:textId="6C158EBC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9C37FA" w14:textId="77860909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1C7518" w14:textId="43002486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C4FC8D" w14:textId="103B0374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19771A" w14:textId="79E98FB5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FAFE09" w14:textId="022C55F0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F04DB9" w14:textId="1C0EE322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5D0FAD" w:rsidRPr="00810F2E" w14:paraId="67D0DD9C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C15AA6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BF8639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8CEC1B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4AB8E0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A346E3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E34051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732B3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5D0FAD" w:rsidRPr="00810F2E" w14:paraId="5C3C57AA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30625A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39F21B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09FDBC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57B597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DE46B6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4B7A79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A6634C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5D0FAD" w:rsidRPr="00810F2E" w14:paraId="32FFA3A4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5BFE44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365737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BC8AA8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03948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42485D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DEDD04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D1DC5C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5D0FAD" w:rsidRPr="00810F2E" w14:paraId="7F3561D3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6036B5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F9D4A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E1EA10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DD3AE8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29C0FB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DD29D6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9AC99D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5D0FAD" w:rsidRPr="00810F2E" w14:paraId="1ED2284E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503A25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D37482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297B9C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780E73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CF3880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B787D4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E29745" w14:textId="77777777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  <w:tr w:rsidR="005D0FAD" w:rsidRPr="00810F2E" w14:paraId="70964D01" w14:textId="77777777" w:rsidTr="005D0FAD">
        <w:trPr>
          <w:trHeight w:val="495"/>
        </w:trPr>
        <w:tc>
          <w:tcPr>
            <w:tcW w:w="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AFD13E" w14:textId="31C26D49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9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FAF39E" w14:textId="63904C0D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1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60C1CC" w14:textId="6308CC3E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17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F7A14C" w14:textId="75FF6D16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F3D9EC" w14:textId="59D25B24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FBE922" w14:textId="4C5451C9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  <w:tc>
          <w:tcPr>
            <w:tcW w:w="36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2B923F" w14:textId="1211B4DE" w:rsidR="005D0FAD" w:rsidRPr="00810F2E" w:rsidRDefault="005D0FAD" w:rsidP="005D0FA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pt-BR" w:eastAsia="pt-BR"/>
              </w:rPr>
            </w:pPr>
          </w:p>
        </w:tc>
      </w:tr>
    </w:tbl>
    <w:p w14:paraId="4C42750C" w14:textId="7FA9F898" w:rsidR="63EF1C48" w:rsidRDefault="63EF1C48" w:rsidP="63EF1C48">
      <w:pPr>
        <w:pStyle w:val="Heading1"/>
        <w:rPr>
          <w:rFonts w:ascii="Calibri" w:eastAsia="Calibri" w:hAnsi="Calibri" w:cs="Calibri"/>
          <w:sz w:val="24"/>
          <w:szCs w:val="24"/>
          <w:lang w:val="pt-BR"/>
        </w:rPr>
      </w:pPr>
    </w:p>
    <w:p w14:paraId="36B2DAC7" w14:textId="77777777" w:rsidR="00022D12" w:rsidRDefault="00022D12" w:rsidP="63EF1C48">
      <w:pPr>
        <w:pStyle w:val="Heading1"/>
        <w:rPr>
          <w:rFonts w:ascii="Calibri" w:eastAsia="Calibri" w:hAnsi="Calibri" w:cs="Calibri"/>
          <w:sz w:val="24"/>
          <w:szCs w:val="24"/>
          <w:lang w:val="pt-BR"/>
        </w:rPr>
      </w:pPr>
    </w:p>
    <w:sectPr w:rsidR="00022D12" w:rsidSect="00810F2E">
      <w:headerReference w:type="default" r:id="rId11"/>
      <w:pgSz w:w="16838" w:h="11906" w:orient="landscape" w:code="9"/>
      <w:pgMar w:top="1134" w:right="1134" w:bottom="1134" w:left="113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03D5" w14:textId="77777777" w:rsidR="00F600F9" w:rsidRDefault="00F600F9" w:rsidP="00524988">
      <w:pPr>
        <w:spacing w:after="0" w:line="240" w:lineRule="auto"/>
      </w:pPr>
      <w:r>
        <w:separator/>
      </w:r>
    </w:p>
  </w:endnote>
  <w:endnote w:type="continuationSeparator" w:id="0">
    <w:p w14:paraId="5B7C2B62" w14:textId="77777777" w:rsidR="00F600F9" w:rsidRDefault="00F600F9" w:rsidP="00524988">
      <w:pPr>
        <w:spacing w:after="0" w:line="240" w:lineRule="auto"/>
      </w:pPr>
      <w:r>
        <w:continuationSeparator/>
      </w:r>
    </w:p>
  </w:endnote>
  <w:endnote w:type="continuationNotice" w:id="1">
    <w:p w14:paraId="20C81C2E" w14:textId="77777777" w:rsidR="00F600F9" w:rsidRDefault="00F600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1CCD" w14:textId="77777777" w:rsidR="00F600F9" w:rsidRDefault="00F600F9" w:rsidP="00524988">
      <w:pPr>
        <w:spacing w:after="0" w:line="240" w:lineRule="auto"/>
      </w:pPr>
      <w:r>
        <w:separator/>
      </w:r>
    </w:p>
  </w:footnote>
  <w:footnote w:type="continuationSeparator" w:id="0">
    <w:p w14:paraId="216A80D4" w14:textId="77777777" w:rsidR="00F600F9" w:rsidRDefault="00F600F9" w:rsidP="00524988">
      <w:pPr>
        <w:spacing w:after="0" w:line="240" w:lineRule="auto"/>
      </w:pPr>
      <w:r>
        <w:continuationSeparator/>
      </w:r>
    </w:p>
  </w:footnote>
  <w:footnote w:type="continuationNotice" w:id="1">
    <w:p w14:paraId="73BC8E58" w14:textId="77777777" w:rsidR="00F600F9" w:rsidRDefault="00F600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5097" w14:textId="2B90099D" w:rsidR="007F6572" w:rsidRDefault="00013392" w:rsidP="00022D12">
    <w:pPr>
      <w:pStyle w:val="Title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95D979D" wp14:editId="7D28C2CD">
              <wp:simplePos x="0" y="0"/>
              <wp:positionH relativeFrom="column">
                <wp:posOffset>1540510</wp:posOffset>
              </wp:positionH>
              <wp:positionV relativeFrom="paragraph">
                <wp:posOffset>15240</wp:posOffset>
              </wp:positionV>
              <wp:extent cx="2463800" cy="425450"/>
              <wp:effectExtent l="0" t="0" r="0" b="0"/>
              <wp:wrapNone/>
              <wp:docPr id="11" name="object 9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ChangeAspect="1"/>
                    </wps:cNvSpPr>
                    <wps:spPr>
                      <a:xfrm>
                        <a:off x="0" y="0"/>
                        <a:ext cx="2463800" cy="425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5E0812" w14:textId="77777777" w:rsidR="00561394" w:rsidRPr="00C3103E" w:rsidRDefault="00561394" w:rsidP="00561394">
                          <w:pPr>
                            <w:spacing w:before="18"/>
                            <w:ind w:left="14"/>
                            <w:rPr>
                              <w:rFonts w:ascii="Montserrat Medium" w:eastAsiaTheme="majorEastAsia" w:hAnsi="Montserrat Medium" w:cs="Montserrat Medium"/>
                              <w:color w:val="4D4D4D"/>
                              <w:spacing w:val="-4"/>
                              <w:sz w:val="36"/>
                              <w:szCs w:val="36"/>
                            </w:rPr>
                          </w:pPr>
                          <w:r w:rsidRPr="00C3103E">
                            <w:rPr>
                              <w:rFonts w:ascii="Montserrat Medium" w:eastAsiaTheme="majorEastAsia" w:hAnsi="Montserrat Medium" w:cs="Montserrat Medium"/>
                              <w:color w:val="4D4D4D"/>
                              <w:spacing w:val="-4"/>
                              <w:sz w:val="36"/>
                              <w:szCs w:val="36"/>
                            </w:rPr>
                            <w:t>PROEDUCADOR</w:t>
                          </w:r>
                        </w:p>
                      </w:txbxContent>
                    </wps:txbx>
                    <wps:bodyPr vert="horz" wrap="square" lIns="0" tIns="11430" rIns="0" bIns="0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D979D" id="_x0000_t202" coordsize="21600,21600" o:spt="202" path="m,l,21600r21600,l21600,xe">
              <v:stroke joinstyle="miter"/>
              <v:path gradientshapeok="t" o:connecttype="rect"/>
            </v:shapetype>
            <v:shape id="object 9" o:spid="_x0000_s1026" type="#_x0000_t202" style="position:absolute;left:0;text-align:left;margin-left:121.3pt;margin-top:1.2pt;width:194pt;height:33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" filled="f" stroked="f">
              <o:lock v:ext="edit" aspectratio="t" grouping="t"/>
              <v:textbox style="mso-fit-shape-to-text:t" inset="0,.9pt,0,0">
                <w:txbxContent>
                  <w:p w14:paraId="195E0812" w14:textId="77777777" w:rsidR="00561394" w:rsidRPr="00C3103E" w:rsidRDefault="00561394" w:rsidP="00561394">
                    <w:pPr>
                      <w:spacing w:before="18"/>
                      <w:ind w:left="14"/>
                      <w:rPr>
                        <w:rFonts w:ascii="Montserrat Medium" w:eastAsiaTheme="majorEastAsia" w:hAnsi="Montserrat Medium" w:cs="Montserrat Medium"/>
                        <w:color w:val="4D4D4D"/>
                        <w:spacing w:val="-4"/>
                        <w:sz w:val="36"/>
                        <w:szCs w:val="36"/>
                      </w:rPr>
                    </w:pPr>
                    <w:r w:rsidRPr="00C3103E">
                      <w:rPr>
                        <w:rFonts w:ascii="Montserrat Medium" w:eastAsiaTheme="majorEastAsia" w:hAnsi="Montserrat Medium" w:cs="Montserrat Medium"/>
                        <w:color w:val="4D4D4D"/>
                        <w:spacing w:val="-4"/>
                        <w:sz w:val="36"/>
                        <w:szCs w:val="36"/>
                      </w:rPr>
                      <w:t>PROEDUCADOR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15A56FE9" wp14:editId="5FDFE4F8">
              <wp:simplePos x="0" y="0"/>
              <wp:positionH relativeFrom="column">
                <wp:posOffset>1417319</wp:posOffset>
              </wp:positionH>
              <wp:positionV relativeFrom="paragraph">
                <wp:posOffset>0</wp:posOffset>
              </wp:positionV>
              <wp:extent cx="0" cy="340360"/>
              <wp:effectExtent l="0" t="0" r="19050" b="2540"/>
              <wp:wrapNone/>
              <wp:docPr id="10" name="object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0" cy="340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680719">
                            <a:moveTo>
                              <a:pt x="0" y="68032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25031">
                        <a:solidFill>
                          <a:srgbClr val="E00000"/>
                        </a:solidFill>
                      </a:ln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51CC0DD" id="object 8" o:spid="_x0000_s1026" style="position:absolute;margin-left:111.6pt;margin-top:0;width:0;height:26.8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0,68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" path="m,680326l,e" filled="f" strokecolor="#e00000" strokeweight=".69531mm">
              <v:path arrowok="t"/>
              <o:lock v:ext="edit" aspectratio="t"/>
            </v:shape>
          </w:pict>
        </mc:Fallback>
      </mc:AlternateContent>
    </w:r>
    <w:r w:rsidR="007F6572">
      <w:t>  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393A51" wp14:editId="45C4B8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332865" cy="340360"/>
              <wp:effectExtent l="0" t="0" r="0" b="0"/>
              <wp:wrapNone/>
              <wp:docPr id="4" name="object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32865" cy="340360"/>
                        <a:chOff x="0" y="0"/>
                        <a:chExt cx="2666416" cy="680720"/>
                      </a:xfrm>
                    </wpg:grpSpPr>
                    <wps:wsp>
                      <wps:cNvPr id="6" name="object 6"/>
                      <wps:cNvSpPr/>
                      <wps:spPr>
                        <a:xfrm>
                          <a:off x="51" y="0"/>
                          <a:ext cx="2666365" cy="680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6365" h="680719">
                              <a:moveTo>
                                <a:pt x="2666085" y="0"/>
                              </a:moveTo>
                              <a:lnTo>
                                <a:pt x="0" y="0"/>
                              </a:lnTo>
                              <a:lnTo>
                                <a:pt x="0" y="680326"/>
                              </a:lnTo>
                              <a:lnTo>
                                <a:pt x="2666085" y="680326"/>
                              </a:lnTo>
                              <a:lnTo>
                                <a:pt x="2666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0000"/>
                        </a:solidFill>
                      </wps:spPr>
                      <wps:bodyPr wrap="square" lIns="0" tIns="0" rIns="0" bIns="0" rtlCol="0"/>
                    </wps:wsp>
                    <wps:wsp>
                      <wps:cNvPr id="7" name="object 7"/>
                      <wps:cNvSpPr/>
                      <wps:spPr>
                        <a:xfrm>
                          <a:off x="0" y="87007"/>
                          <a:ext cx="2666365" cy="5054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6365" h="505459">
                              <a:moveTo>
                                <a:pt x="143192" y="477189"/>
                              </a:moveTo>
                              <a:lnTo>
                                <a:pt x="0" y="477189"/>
                              </a:lnTo>
                              <a:lnTo>
                                <a:pt x="0" y="495096"/>
                              </a:lnTo>
                              <a:lnTo>
                                <a:pt x="143192" y="495096"/>
                              </a:lnTo>
                              <a:lnTo>
                                <a:pt x="143192" y="477189"/>
                              </a:lnTo>
                              <a:close/>
                            </a:path>
                            <a:path w="2666365" h="505459">
                              <a:moveTo>
                                <a:pt x="143192" y="362585"/>
                              </a:moveTo>
                              <a:lnTo>
                                <a:pt x="0" y="362585"/>
                              </a:lnTo>
                              <a:lnTo>
                                <a:pt x="0" y="380492"/>
                              </a:lnTo>
                              <a:lnTo>
                                <a:pt x="143192" y="380492"/>
                              </a:lnTo>
                              <a:lnTo>
                                <a:pt x="143192" y="362585"/>
                              </a:lnTo>
                              <a:close/>
                            </a:path>
                            <a:path w="2666365" h="505459">
                              <a:moveTo>
                                <a:pt x="143192" y="243674"/>
                              </a:moveTo>
                              <a:lnTo>
                                <a:pt x="0" y="243674"/>
                              </a:lnTo>
                              <a:lnTo>
                                <a:pt x="0" y="261581"/>
                              </a:lnTo>
                              <a:lnTo>
                                <a:pt x="143192" y="261581"/>
                              </a:lnTo>
                              <a:lnTo>
                                <a:pt x="143192" y="243674"/>
                              </a:lnTo>
                              <a:close/>
                            </a:path>
                            <a:path w="2666365" h="505459">
                              <a:moveTo>
                                <a:pt x="143192" y="126365"/>
                              </a:moveTo>
                              <a:lnTo>
                                <a:pt x="0" y="126365"/>
                              </a:lnTo>
                              <a:lnTo>
                                <a:pt x="0" y="144297"/>
                              </a:lnTo>
                              <a:lnTo>
                                <a:pt x="143192" y="144297"/>
                              </a:lnTo>
                              <a:lnTo>
                                <a:pt x="143192" y="126365"/>
                              </a:lnTo>
                              <a:close/>
                            </a:path>
                            <a:path w="2666365" h="505459">
                              <a:moveTo>
                                <a:pt x="143192" y="12103"/>
                              </a:moveTo>
                              <a:lnTo>
                                <a:pt x="0" y="12103"/>
                              </a:lnTo>
                              <a:lnTo>
                                <a:pt x="0" y="30010"/>
                              </a:lnTo>
                              <a:lnTo>
                                <a:pt x="143192" y="30010"/>
                              </a:lnTo>
                              <a:lnTo>
                                <a:pt x="143192" y="12103"/>
                              </a:lnTo>
                              <a:close/>
                            </a:path>
                            <a:path w="2666365" h="505459">
                              <a:moveTo>
                                <a:pt x="655853" y="100622"/>
                              </a:moveTo>
                              <a:lnTo>
                                <a:pt x="653923" y="94056"/>
                              </a:lnTo>
                              <a:lnTo>
                                <a:pt x="644245" y="61010"/>
                              </a:lnTo>
                              <a:lnTo>
                                <a:pt x="618147" y="32423"/>
                              </a:lnTo>
                              <a:lnTo>
                                <a:pt x="580974" y="13563"/>
                              </a:lnTo>
                              <a:lnTo>
                                <a:pt x="536130" y="3187"/>
                              </a:lnTo>
                              <a:lnTo>
                                <a:pt x="487070" y="0"/>
                              </a:lnTo>
                              <a:lnTo>
                                <a:pt x="443458" y="2082"/>
                              </a:lnTo>
                              <a:lnTo>
                                <a:pt x="400570" y="8940"/>
                              </a:lnTo>
                              <a:lnTo>
                                <a:pt x="359879" y="21475"/>
                              </a:lnTo>
                              <a:lnTo>
                                <a:pt x="322834" y="40576"/>
                              </a:lnTo>
                              <a:lnTo>
                                <a:pt x="290918" y="67183"/>
                              </a:lnTo>
                              <a:lnTo>
                                <a:pt x="265582" y="102171"/>
                              </a:lnTo>
                              <a:lnTo>
                                <a:pt x="248310" y="146456"/>
                              </a:lnTo>
                              <a:lnTo>
                                <a:pt x="244881" y="184023"/>
                              </a:lnTo>
                              <a:lnTo>
                                <a:pt x="251498" y="217170"/>
                              </a:lnTo>
                              <a:lnTo>
                                <a:pt x="268528" y="244538"/>
                              </a:lnTo>
                              <a:lnTo>
                                <a:pt x="296354" y="264718"/>
                              </a:lnTo>
                              <a:lnTo>
                                <a:pt x="353555" y="286410"/>
                              </a:lnTo>
                              <a:lnTo>
                                <a:pt x="406501" y="300316"/>
                              </a:lnTo>
                              <a:lnTo>
                                <a:pt x="449237" y="313207"/>
                              </a:lnTo>
                              <a:lnTo>
                                <a:pt x="475856" y="331787"/>
                              </a:lnTo>
                              <a:lnTo>
                                <a:pt x="480453" y="362813"/>
                              </a:lnTo>
                              <a:lnTo>
                                <a:pt x="469290" y="383984"/>
                              </a:lnTo>
                              <a:lnTo>
                                <a:pt x="449084" y="399097"/>
                              </a:lnTo>
                              <a:lnTo>
                                <a:pt x="424357" y="408165"/>
                              </a:lnTo>
                              <a:lnTo>
                                <a:pt x="399592" y="411187"/>
                              </a:lnTo>
                              <a:lnTo>
                                <a:pt x="367385" y="406590"/>
                              </a:lnTo>
                              <a:lnTo>
                                <a:pt x="344449" y="393052"/>
                              </a:lnTo>
                              <a:lnTo>
                                <a:pt x="332524" y="370941"/>
                              </a:lnTo>
                              <a:lnTo>
                                <a:pt x="333324" y="340639"/>
                              </a:lnTo>
                              <a:lnTo>
                                <a:pt x="198920" y="340639"/>
                              </a:lnTo>
                              <a:lnTo>
                                <a:pt x="194754" y="391236"/>
                              </a:lnTo>
                              <a:lnTo>
                                <a:pt x="203377" y="430898"/>
                              </a:lnTo>
                              <a:lnTo>
                                <a:pt x="252145" y="482015"/>
                              </a:lnTo>
                              <a:lnTo>
                                <a:pt x="288848" y="495769"/>
                              </a:lnTo>
                              <a:lnTo>
                                <a:pt x="331482" y="503174"/>
                              </a:lnTo>
                              <a:lnTo>
                                <a:pt x="378333" y="505383"/>
                              </a:lnTo>
                              <a:lnTo>
                                <a:pt x="426085" y="502399"/>
                              </a:lnTo>
                              <a:lnTo>
                                <a:pt x="472173" y="493395"/>
                              </a:lnTo>
                              <a:lnTo>
                                <a:pt x="515023" y="478269"/>
                              </a:lnTo>
                              <a:lnTo>
                                <a:pt x="553110" y="456920"/>
                              </a:lnTo>
                              <a:lnTo>
                                <a:pt x="584885" y="429285"/>
                              </a:lnTo>
                              <a:lnTo>
                                <a:pt x="597598" y="411187"/>
                              </a:lnTo>
                              <a:lnTo>
                                <a:pt x="608799" y="395262"/>
                              </a:lnTo>
                              <a:lnTo>
                                <a:pt x="623328" y="354749"/>
                              </a:lnTo>
                              <a:lnTo>
                                <a:pt x="626935" y="305727"/>
                              </a:lnTo>
                              <a:lnTo>
                                <a:pt x="616102" y="269392"/>
                              </a:lnTo>
                              <a:lnTo>
                                <a:pt x="563943" y="225272"/>
                              </a:lnTo>
                              <a:lnTo>
                                <a:pt x="492569" y="203377"/>
                              </a:lnTo>
                              <a:lnTo>
                                <a:pt x="457720" y="194830"/>
                              </a:lnTo>
                              <a:lnTo>
                                <a:pt x="432079" y="187058"/>
                              </a:lnTo>
                              <a:lnTo>
                                <a:pt x="408990" y="176453"/>
                              </a:lnTo>
                              <a:lnTo>
                                <a:pt x="393598" y="160921"/>
                              </a:lnTo>
                              <a:lnTo>
                                <a:pt x="391083" y="138391"/>
                              </a:lnTo>
                              <a:lnTo>
                                <a:pt x="399415" y="121259"/>
                              </a:lnTo>
                              <a:lnTo>
                                <a:pt x="415023" y="107162"/>
                              </a:lnTo>
                              <a:lnTo>
                                <a:pt x="435470" y="97586"/>
                              </a:lnTo>
                              <a:lnTo>
                                <a:pt x="458279" y="94056"/>
                              </a:lnTo>
                              <a:lnTo>
                                <a:pt x="474192" y="95059"/>
                              </a:lnTo>
                              <a:lnTo>
                                <a:pt x="512927" y="117843"/>
                              </a:lnTo>
                              <a:lnTo>
                                <a:pt x="517194" y="139280"/>
                              </a:lnTo>
                              <a:lnTo>
                                <a:pt x="515175" y="152514"/>
                              </a:lnTo>
                              <a:lnTo>
                                <a:pt x="649541" y="152514"/>
                              </a:lnTo>
                              <a:lnTo>
                                <a:pt x="655853" y="100622"/>
                              </a:lnTo>
                              <a:close/>
                            </a:path>
                            <a:path w="2666365" h="505459">
                              <a:moveTo>
                                <a:pt x="1141374" y="10045"/>
                              </a:moveTo>
                              <a:lnTo>
                                <a:pt x="771842" y="10045"/>
                              </a:lnTo>
                              <a:lnTo>
                                <a:pt x="668718" y="495185"/>
                              </a:lnTo>
                              <a:lnTo>
                                <a:pt x="1038250" y="495185"/>
                              </a:lnTo>
                              <a:lnTo>
                                <a:pt x="1058291" y="401104"/>
                              </a:lnTo>
                              <a:lnTo>
                                <a:pt x="823125" y="401104"/>
                              </a:lnTo>
                              <a:lnTo>
                                <a:pt x="844969" y="298310"/>
                              </a:lnTo>
                              <a:lnTo>
                                <a:pt x="1061326" y="298310"/>
                              </a:lnTo>
                              <a:lnTo>
                                <a:pt x="1081239" y="204254"/>
                              </a:lnTo>
                              <a:lnTo>
                                <a:pt x="864882" y="204254"/>
                              </a:lnTo>
                              <a:lnTo>
                                <a:pt x="886167" y="104127"/>
                              </a:lnTo>
                              <a:lnTo>
                                <a:pt x="1121346" y="104127"/>
                              </a:lnTo>
                              <a:lnTo>
                                <a:pt x="1141374" y="10045"/>
                              </a:lnTo>
                              <a:close/>
                            </a:path>
                            <a:path w="2666365" h="505459">
                              <a:moveTo>
                                <a:pt x="1690319" y="10045"/>
                              </a:moveTo>
                              <a:lnTo>
                                <a:pt x="1569389" y="10045"/>
                              </a:lnTo>
                              <a:lnTo>
                                <a:pt x="1492783" y="370192"/>
                              </a:lnTo>
                              <a:lnTo>
                                <a:pt x="1491208" y="371551"/>
                              </a:lnTo>
                              <a:lnTo>
                                <a:pt x="1432382" y="123634"/>
                              </a:lnTo>
                              <a:lnTo>
                                <a:pt x="1405432" y="10045"/>
                              </a:lnTo>
                              <a:lnTo>
                                <a:pt x="1217295" y="10045"/>
                              </a:lnTo>
                              <a:lnTo>
                                <a:pt x="1114171" y="495185"/>
                              </a:lnTo>
                              <a:lnTo>
                                <a:pt x="1235113" y="495185"/>
                              </a:lnTo>
                              <a:lnTo>
                                <a:pt x="1314069" y="123634"/>
                              </a:lnTo>
                              <a:lnTo>
                                <a:pt x="1315415" y="123634"/>
                              </a:lnTo>
                              <a:lnTo>
                                <a:pt x="1401076" y="495185"/>
                              </a:lnTo>
                              <a:lnTo>
                                <a:pt x="1587195" y="495185"/>
                              </a:lnTo>
                              <a:lnTo>
                                <a:pt x="1613471" y="371551"/>
                              </a:lnTo>
                              <a:lnTo>
                                <a:pt x="1690319" y="10045"/>
                              </a:lnTo>
                              <a:close/>
                            </a:path>
                            <a:path w="2666365" h="505459">
                              <a:moveTo>
                                <a:pt x="2183854" y="495185"/>
                              </a:moveTo>
                              <a:lnTo>
                                <a:pt x="2166594" y="400456"/>
                              </a:lnTo>
                              <a:lnTo>
                                <a:pt x="2149462" y="306374"/>
                              </a:lnTo>
                              <a:lnTo>
                                <a:pt x="2112734" y="104787"/>
                              </a:lnTo>
                              <a:lnTo>
                                <a:pt x="2095487" y="10045"/>
                              </a:lnTo>
                              <a:lnTo>
                                <a:pt x="2006917" y="10045"/>
                              </a:lnTo>
                              <a:lnTo>
                                <a:pt x="2006917" y="306374"/>
                              </a:lnTo>
                              <a:lnTo>
                                <a:pt x="1877237" y="306374"/>
                              </a:lnTo>
                              <a:lnTo>
                                <a:pt x="1985962" y="104787"/>
                              </a:lnTo>
                              <a:lnTo>
                                <a:pt x="1987981" y="104787"/>
                              </a:lnTo>
                              <a:lnTo>
                                <a:pt x="2006917" y="306374"/>
                              </a:lnTo>
                              <a:lnTo>
                                <a:pt x="2006917" y="10045"/>
                              </a:lnTo>
                              <a:lnTo>
                                <a:pt x="1931543" y="10045"/>
                              </a:lnTo>
                              <a:lnTo>
                                <a:pt x="1636903" y="495185"/>
                              </a:lnTo>
                              <a:lnTo>
                                <a:pt x="1771294" y="495185"/>
                              </a:lnTo>
                              <a:lnTo>
                                <a:pt x="1823021" y="400456"/>
                              </a:lnTo>
                              <a:lnTo>
                                <a:pt x="2019896" y="400456"/>
                              </a:lnTo>
                              <a:lnTo>
                                <a:pt x="2031987" y="495185"/>
                              </a:lnTo>
                              <a:lnTo>
                                <a:pt x="2183854" y="495185"/>
                              </a:lnTo>
                              <a:close/>
                            </a:path>
                            <a:path w="2666365" h="505459">
                              <a:moveTo>
                                <a:pt x="2472423" y="10045"/>
                              </a:moveTo>
                              <a:lnTo>
                                <a:pt x="2338057" y="10045"/>
                              </a:lnTo>
                              <a:lnTo>
                                <a:pt x="2234895" y="495185"/>
                              </a:lnTo>
                              <a:lnTo>
                                <a:pt x="2369286" y="495185"/>
                              </a:lnTo>
                              <a:lnTo>
                                <a:pt x="2472423" y="10045"/>
                              </a:lnTo>
                              <a:close/>
                            </a:path>
                            <a:path w="2666365" h="505459">
                              <a:moveTo>
                                <a:pt x="2666085" y="477189"/>
                              </a:moveTo>
                              <a:lnTo>
                                <a:pt x="2522880" y="477189"/>
                              </a:lnTo>
                              <a:lnTo>
                                <a:pt x="2522880" y="495096"/>
                              </a:lnTo>
                              <a:lnTo>
                                <a:pt x="2666085" y="495096"/>
                              </a:lnTo>
                              <a:lnTo>
                                <a:pt x="2666085" y="477189"/>
                              </a:lnTo>
                              <a:close/>
                            </a:path>
                            <a:path w="2666365" h="505459">
                              <a:moveTo>
                                <a:pt x="2666085" y="362585"/>
                              </a:moveTo>
                              <a:lnTo>
                                <a:pt x="2522880" y="362585"/>
                              </a:lnTo>
                              <a:lnTo>
                                <a:pt x="2522880" y="380492"/>
                              </a:lnTo>
                              <a:lnTo>
                                <a:pt x="2666085" y="380492"/>
                              </a:lnTo>
                              <a:lnTo>
                                <a:pt x="2666085" y="362585"/>
                              </a:lnTo>
                              <a:close/>
                            </a:path>
                            <a:path w="2666365" h="505459">
                              <a:moveTo>
                                <a:pt x="2666085" y="243674"/>
                              </a:moveTo>
                              <a:lnTo>
                                <a:pt x="2522880" y="243674"/>
                              </a:lnTo>
                              <a:lnTo>
                                <a:pt x="2522880" y="261581"/>
                              </a:lnTo>
                              <a:lnTo>
                                <a:pt x="2666085" y="261581"/>
                              </a:lnTo>
                              <a:lnTo>
                                <a:pt x="2666085" y="243674"/>
                              </a:lnTo>
                              <a:close/>
                            </a:path>
                            <a:path w="2666365" h="505459">
                              <a:moveTo>
                                <a:pt x="2666085" y="126365"/>
                              </a:moveTo>
                              <a:lnTo>
                                <a:pt x="2522880" y="126365"/>
                              </a:lnTo>
                              <a:lnTo>
                                <a:pt x="2522880" y="144297"/>
                              </a:lnTo>
                              <a:lnTo>
                                <a:pt x="2666085" y="144297"/>
                              </a:lnTo>
                              <a:lnTo>
                                <a:pt x="2666085" y="126365"/>
                              </a:lnTo>
                              <a:close/>
                            </a:path>
                            <a:path w="2666365" h="505459">
                              <a:moveTo>
                                <a:pt x="2666085" y="12103"/>
                              </a:moveTo>
                              <a:lnTo>
                                <a:pt x="2522880" y="12103"/>
                              </a:lnTo>
                              <a:lnTo>
                                <a:pt x="2522880" y="30010"/>
                              </a:lnTo>
                              <a:lnTo>
                                <a:pt x="2666085" y="30010"/>
                              </a:lnTo>
                              <a:lnTo>
                                <a:pt x="2666085" y="12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0BA25DC9" id="object 5" o:spid="_x0000_s1026" style="position:absolute;margin-left:0;margin-top:0;width:104.95pt;height:26.8pt;z-index:251659264;mso-width-relative:margin;mso-height-relative:margin" coordsize="26664,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">
              <o:lock v:ext="edit" aspectratio="t"/>
              <v:shape id="object 6" o:spid="_x0000_s1027" style="position:absolute;width:26664;height:6807;visibility:visible;mso-wrap-style:square;v-text-anchor:top" coordsize="2666365,680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" path="m2666085,l,,,680326r2666085,l2666085,xe" fillcolor="#e00000" stroked="f">
                <v:path arrowok="t"/>
              </v:shape>
              <v:shape id="object 7" o:spid="_x0000_s1028" style="position:absolute;top:870;width:26663;height:5054;visibility:visible;mso-wrap-style:square;v-text-anchor:top" coordsize="2666365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" path="m143192,477189l,477189r,17907l143192,495096r,-17907xem143192,362585l,362585r,17907l143192,380492r,-17907xem143192,243674l,243674r,17907l143192,261581r,-17907xem143192,126365l,126365r,17932l143192,144297r,-17932xem143192,12103l,12103,,30010r143192,l143192,12103xem655853,100622r-1930,-6566l644245,61010,618147,32423,580974,13563,536130,3187,487070,,443458,2082,400570,8940,359879,21475,322834,40576,290918,67183r-25336,34988l248310,146456r-3429,37567l251498,217170r17030,27368l296354,264718r57201,21692l406501,300316r42736,12891l475856,331787r4597,31026l469290,383984r-20206,15113l424357,408165r-24765,3022l367385,406590,344449,393052,332524,370941r800,-30302l198920,340639r-4166,50597l203377,430898r48768,51117l288848,495769r42634,7405l378333,505383r47752,-2984l472173,493395r42850,-15126l553110,456920r31775,-27635l597598,411187r11201,-15925l623328,354749r3607,-49022l616102,269392,563943,225272,492569,203377r-34849,-8547l432079,187058,408990,176453,393598,160921r-2515,-22530l399415,121259r15608,-14097l435470,97586r22809,-3530l474192,95059r38735,22784l517194,139280r-2019,13234l649541,152514r6312,-51892xem1141374,10045r-369532,l668718,495185r369532,l1058291,401104r-235166,l844969,298310r216357,l1081239,204254r-216357,l886167,104127r235179,l1141374,10045xem1690319,10045r-120930,l1492783,370192r-1575,1359l1432382,123634,1405432,10045r-188137,l1114171,495185r120942,l1314069,123634r1346,l1401076,495185r186119,l1613471,371551,1690319,10045xem2183854,495185r-17260,-94729l2149462,306374,2112734,104787,2095487,10045r-88570,l2006917,306374r-129680,l1985962,104787r2019,l2006917,306374r,-296329l1931543,10045,1636903,495185r134391,l1823021,400456r196875,l2031987,495185r151867,xem2472423,10045r-134366,l2234895,495185r134391,l2472423,10045xem2666085,477189r-143205,l2522880,495096r143205,l2666085,477189xem2666085,362585r-143205,l2522880,380492r143205,l2666085,362585xem2666085,243674r-143205,l2522880,261581r143205,l2666085,243674xem2666085,126365r-143205,l2522880,144297r143205,l2666085,126365xem2666085,12103r-143205,l2522880,30010r143205,l2666085,12103xe" stroked="f">
                <v:path arrowok="t"/>
              </v:shape>
            </v:group>
          </w:pict>
        </mc:Fallback>
      </mc:AlternateContent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tab/>
    </w:r>
    <w:r w:rsidR="00022D12">
      <w:rPr>
        <w:rFonts w:ascii="Calibri" w:eastAsia="Calibri" w:hAnsi="Calibri" w:cs="Calibri"/>
        <w:szCs w:val="28"/>
        <w:lang w:val="pt-BR"/>
      </w:rPr>
      <w:t>PLANO DE RECUPERAÇÃO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47BB7"/>
    <w:multiLevelType w:val="hybridMultilevel"/>
    <w:tmpl w:val="D35276C2"/>
    <w:lvl w:ilvl="0" w:tplc="64A0D9E8">
      <w:start w:val="1"/>
      <w:numFmt w:val="decimal"/>
      <w:lvlText w:val="%1."/>
      <w:lvlJc w:val="left"/>
      <w:pPr>
        <w:ind w:left="720" w:hanging="360"/>
      </w:pPr>
    </w:lvl>
    <w:lvl w:ilvl="1" w:tplc="2BDE69AA">
      <w:start w:val="1"/>
      <w:numFmt w:val="lowerLetter"/>
      <w:lvlText w:val="%2."/>
      <w:lvlJc w:val="left"/>
      <w:pPr>
        <w:ind w:left="1440" w:hanging="360"/>
      </w:pPr>
    </w:lvl>
    <w:lvl w:ilvl="2" w:tplc="03843074">
      <w:start w:val="1"/>
      <w:numFmt w:val="lowerRoman"/>
      <w:lvlText w:val="%3."/>
      <w:lvlJc w:val="right"/>
      <w:pPr>
        <w:ind w:left="2160" w:hanging="180"/>
      </w:pPr>
    </w:lvl>
    <w:lvl w:ilvl="3" w:tplc="533A3D00">
      <w:start w:val="1"/>
      <w:numFmt w:val="decimal"/>
      <w:lvlText w:val="%4."/>
      <w:lvlJc w:val="left"/>
      <w:pPr>
        <w:ind w:left="2880" w:hanging="360"/>
      </w:pPr>
    </w:lvl>
    <w:lvl w:ilvl="4" w:tplc="A5C4FBD8">
      <w:start w:val="1"/>
      <w:numFmt w:val="lowerLetter"/>
      <w:lvlText w:val="%5."/>
      <w:lvlJc w:val="left"/>
      <w:pPr>
        <w:ind w:left="3600" w:hanging="360"/>
      </w:pPr>
    </w:lvl>
    <w:lvl w:ilvl="5" w:tplc="3DA0B0E0">
      <w:start w:val="1"/>
      <w:numFmt w:val="lowerRoman"/>
      <w:lvlText w:val="%6."/>
      <w:lvlJc w:val="right"/>
      <w:pPr>
        <w:ind w:left="4320" w:hanging="180"/>
      </w:pPr>
    </w:lvl>
    <w:lvl w:ilvl="6" w:tplc="242633A8">
      <w:start w:val="1"/>
      <w:numFmt w:val="decimal"/>
      <w:lvlText w:val="%7."/>
      <w:lvlJc w:val="left"/>
      <w:pPr>
        <w:ind w:left="5040" w:hanging="360"/>
      </w:pPr>
    </w:lvl>
    <w:lvl w:ilvl="7" w:tplc="2E5265F0">
      <w:start w:val="1"/>
      <w:numFmt w:val="lowerLetter"/>
      <w:lvlText w:val="%8."/>
      <w:lvlJc w:val="left"/>
      <w:pPr>
        <w:ind w:left="5760" w:hanging="360"/>
      </w:pPr>
    </w:lvl>
    <w:lvl w:ilvl="8" w:tplc="24DC4D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7E2B"/>
    <w:multiLevelType w:val="multilevel"/>
    <w:tmpl w:val="1BD86CE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D01EA1"/>
    <w:multiLevelType w:val="hybridMultilevel"/>
    <w:tmpl w:val="8E48F9F4"/>
    <w:lvl w:ilvl="0" w:tplc="B3205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B2F52"/>
    <w:multiLevelType w:val="multilevel"/>
    <w:tmpl w:val="32E4A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87D3E"/>
    <w:multiLevelType w:val="multilevel"/>
    <w:tmpl w:val="0CAA4B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3930"/>
    <w:multiLevelType w:val="multilevel"/>
    <w:tmpl w:val="32705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F0675"/>
    <w:multiLevelType w:val="multilevel"/>
    <w:tmpl w:val="E87806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4055F"/>
    <w:multiLevelType w:val="hybridMultilevel"/>
    <w:tmpl w:val="61B49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472199"/>
    <w:multiLevelType w:val="multilevel"/>
    <w:tmpl w:val="52DA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402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E3E2C"/>
    <w:multiLevelType w:val="hybridMultilevel"/>
    <w:tmpl w:val="A112D18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95D538B"/>
    <w:multiLevelType w:val="multilevel"/>
    <w:tmpl w:val="71C29C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83621"/>
    <w:multiLevelType w:val="hybridMultilevel"/>
    <w:tmpl w:val="3B9ADB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35ABC"/>
    <w:multiLevelType w:val="hybridMultilevel"/>
    <w:tmpl w:val="6DA4B4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4B3B1C"/>
    <w:multiLevelType w:val="hybridMultilevel"/>
    <w:tmpl w:val="E4AAE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94921"/>
    <w:multiLevelType w:val="multilevel"/>
    <w:tmpl w:val="75A22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3A268A"/>
    <w:multiLevelType w:val="hybridMultilevel"/>
    <w:tmpl w:val="66EE1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227FAD"/>
    <w:multiLevelType w:val="multilevel"/>
    <w:tmpl w:val="C268A6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A3700"/>
    <w:multiLevelType w:val="multilevel"/>
    <w:tmpl w:val="4F2478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A5AB5"/>
    <w:multiLevelType w:val="hybridMultilevel"/>
    <w:tmpl w:val="3B9ADB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A07651"/>
    <w:multiLevelType w:val="hybridMultilevel"/>
    <w:tmpl w:val="C8B8DE9E"/>
    <w:lvl w:ilvl="0" w:tplc="2CBC7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5239">
    <w:abstractNumId w:val="1"/>
  </w:num>
  <w:num w:numId="2" w16cid:durableId="1557594309">
    <w:abstractNumId w:val="24"/>
  </w:num>
  <w:num w:numId="3" w16cid:durableId="53702227">
    <w:abstractNumId w:val="15"/>
  </w:num>
  <w:num w:numId="4" w16cid:durableId="2119831986">
    <w:abstractNumId w:val="11"/>
  </w:num>
  <w:num w:numId="5" w16cid:durableId="1261917278">
    <w:abstractNumId w:val="0"/>
  </w:num>
  <w:num w:numId="6" w16cid:durableId="717777963">
    <w:abstractNumId w:val="12"/>
  </w:num>
  <w:num w:numId="7" w16cid:durableId="1425684977">
    <w:abstractNumId w:val="0"/>
  </w:num>
  <w:num w:numId="8" w16cid:durableId="571548777">
    <w:abstractNumId w:val="19"/>
  </w:num>
  <w:num w:numId="9" w16cid:durableId="1414010241">
    <w:abstractNumId w:val="10"/>
  </w:num>
  <w:num w:numId="10" w16cid:durableId="1357734245">
    <w:abstractNumId w:val="8"/>
  </w:num>
  <w:num w:numId="11" w16cid:durableId="1089041310">
    <w:abstractNumId w:val="16"/>
  </w:num>
  <w:num w:numId="12" w16cid:durableId="1372925205">
    <w:abstractNumId w:val="9"/>
  </w:num>
  <w:num w:numId="13" w16cid:durableId="669836">
    <w:abstractNumId w:val="6"/>
  </w:num>
  <w:num w:numId="14" w16cid:durableId="916982285">
    <w:abstractNumId w:val="18"/>
  </w:num>
  <w:num w:numId="15" w16cid:durableId="3896213">
    <w:abstractNumId w:val="4"/>
  </w:num>
  <w:num w:numId="16" w16cid:durableId="1953005317">
    <w:abstractNumId w:val="21"/>
  </w:num>
  <w:num w:numId="17" w16cid:durableId="1145780659">
    <w:abstractNumId w:val="5"/>
  </w:num>
  <w:num w:numId="18" w16cid:durableId="1874688864">
    <w:abstractNumId w:val="13"/>
  </w:num>
  <w:num w:numId="19" w16cid:durableId="1373505429">
    <w:abstractNumId w:val="7"/>
  </w:num>
  <w:num w:numId="20" w16cid:durableId="1571694944">
    <w:abstractNumId w:val="20"/>
  </w:num>
  <w:num w:numId="21" w16cid:durableId="1051610407">
    <w:abstractNumId w:val="14"/>
  </w:num>
  <w:num w:numId="22" w16cid:durableId="756942041">
    <w:abstractNumId w:val="2"/>
  </w:num>
  <w:num w:numId="23" w16cid:durableId="1806117074">
    <w:abstractNumId w:val="22"/>
  </w:num>
  <w:num w:numId="24" w16cid:durableId="728916113">
    <w:abstractNumId w:val="17"/>
  </w:num>
  <w:num w:numId="25" w16cid:durableId="141196183">
    <w:abstractNumId w:val="23"/>
  </w:num>
  <w:num w:numId="26" w16cid:durableId="2043624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59"/>
    <w:rsid w:val="00013392"/>
    <w:rsid w:val="00022D12"/>
    <w:rsid w:val="00031774"/>
    <w:rsid w:val="00041ED0"/>
    <w:rsid w:val="00044941"/>
    <w:rsid w:val="0004501E"/>
    <w:rsid w:val="00076856"/>
    <w:rsid w:val="00083952"/>
    <w:rsid w:val="00097C80"/>
    <w:rsid w:val="000B0333"/>
    <w:rsid w:val="000D66DB"/>
    <w:rsid w:val="000F5519"/>
    <w:rsid w:val="00103352"/>
    <w:rsid w:val="00105536"/>
    <w:rsid w:val="00114963"/>
    <w:rsid w:val="00116CF0"/>
    <w:rsid w:val="00151A42"/>
    <w:rsid w:val="00185237"/>
    <w:rsid w:val="001C0AC8"/>
    <w:rsid w:val="001C5D24"/>
    <w:rsid w:val="001E3ADA"/>
    <w:rsid w:val="002261A4"/>
    <w:rsid w:val="00243DD1"/>
    <w:rsid w:val="00260E19"/>
    <w:rsid w:val="00293727"/>
    <w:rsid w:val="002B2A76"/>
    <w:rsid w:val="002C13D8"/>
    <w:rsid w:val="002E7332"/>
    <w:rsid w:val="002F1EA7"/>
    <w:rsid w:val="003169C1"/>
    <w:rsid w:val="003A66EC"/>
    <w:rsid w:val="003B2B70"/>
    <w:rsid w:val="003C14A1"/>
    <w:rsid w:val="003D08F5"/>
    <w:rsid w:val="003E7714"/>
    <w:rsid w:val="00417894"/>
    <w:rsid w:val="00431E29"/>
    <w:rsid w:val="00432A3E"/>
    <w:rsid w:val="00443727"/>
    <w:rsid w:val="00481FAD"/>
    <w:rsid w:val="00483FFD"/>
    <w:rsid w:val="00501FF6"/>
    <w:rsid w:val="005244D5"/>
    <w:rsid w:val="00524988"/>
    <w:rsid w:val="00555EAA"/>
    <w:rsid w:val="00561394"/>
    <w:rsid w:val="00563FE4"/>
    <w:rsid w:val="005733DE"/>
    <w:rsid w:val="00575138"/>
    <w:rsid w:val="00575C9D"/>
    <w:rsid w:val="005854E9"/>
    <w:rsid w:val="005B7DE8"/>
    <w:rsid w:val="005D0FAD"/>
    <w:rsid w:val="005D3D88"/>
    <w:rsid w:val="00606579"/>
    <w:rsid w:val="006239EC"/>
    <w:rsid w:val="006279A4"/>
    <w:rsid w:val="00635D86"/>
    <w:rsid w:val="00643E40"/>
    <w:rsid w:val="006521C8"/>
    <w:rsid w:val="00670B8F"/>
    <w:rsid w:val="00675CD8"/>
    <w:rsid w:val="00677FF9"/>
    <w:rsid w:val="006C7918"/>
    <w:rsid w:val="006D31F8"/>
    <w:rsid w:val="00727854"/>
    <w:rsid w:val="007464A7"/>
    <w:rsid w:val="00755F8F"/>
    <w:rsid w:val="007628A8"/>
    <w:rsid w:val="00774AB4"/>
    <w:rsid w:val="00774CA1"/>
    <w:rsid w:val="00783197"/>
    <w:rsid w:val="007E6978"/>
    <w:rsid w:val="007F4CDC"/>
    <w:rsid w:val="007F6572"/>
    <w:rsid w:val="00810F2E"/>
    <w:rsid w:val="00820A83"/>
    <w:rsid w:val="00832652"/>
    <w:rsid w:val="00874AA1"/>
    <w:rsid w:val="00883C76"/>
    <w:rsid w:val="008871AB"/>
    <w:rsid w:val="00896101"/>
    <w:rsid w:val="008B2E52"/>
    <w:rsid w:val="008C739A"/>
    <w:rsid w:val="009878C0"/>
    <w:rsid w:val="009C1C3E"/>
    <w:rsid w:val="00A25150"/>
    <w:rsid w:val="00A36994"/>
    <w:rsid w:val="00A63117"/>
    <w:rsid w:val="00A72F5A"/>
    <w:rsid w:val="00A807D7"/>
    <w:rsid w:val="00AA69CB"/>
    <w:rsid w:val="00AB2BB4"/>
    <w:rsid w:val="00AE4993"/>
    <w:rsid w:val="00AF5DAB"/>
    <w:rsid w:val="00B16F25"/>
    <w:rsid w:val="00B30DBF"/>
    <w:rsid w:val="00B319E8"/>
    <w:rsid w:val="00B37FE3"/>
    <w:rsid w:val="00BC2D3E"/>
    <w:rsid w:val="00C057B6"/>
    <w:rsid w:val="00C3103E"/>
    <w:rsid w:val="00C608AB"/>
    <w:rsid w:val="00C821B8"/>
    <w:rsid w:val="00CB5034"/>
    <w:rsid w:val="00CB6974"/>
    <w:rsid w:val="00CB7CB7"/>
    <w:rsid w:val="00CF1E96"/>
    <w:rsid w:val="00D02573"/>
    <w:rsid w:val="00D557D0"/>
    <w:rsid w:val="00D633B8"/>
    <w:rsid w:val="00DA3059"/>
    <w:rsid w:val="00DB312F"/>
    <w:rsid w:val="00DD0E08"/>
    <w:rsid w:val="00DD224A"/>
    <w:rsid w:val="00DE00FF"/>
    <w:rsid w:val="00E278D1"/>
    <w:rsid w:val="00E45283"/>
    <w:rsid w:val="00E65A71"/>
    <w:rsid w:val="00E77751"/>
    <w:rsid w:val="00E84762"/>
    <w:rsid w:val="00EB1E7D"/>
    <w:rsid w:val="00EB3473"/>
    <w:rsid w:val="00EC63DA"/>
    <w:rsid w:val="00ED0808"/>
    <w:rsid w:val="00EE66B0"/>
    <w:rsid w:val="00F016CD"/>
    <w:rsid w:val="00F24652"/>
    <w:rsid w:val="00F32610"/>
    <w:rsid w:val="00F600F9"/>
    <w:rsid w:val="00F6043F"/>
    <w:rsid w:val="00F7327D"/>
    <w:rsid w:val="00F907F9"/>
    <w:rsid w:val="00FA6F20"/>
    <w:rsid w:val="00FC1963"/>
    <w:rsid w:val="00FC71FF"/>
    <w:rsid w:val="00FD629B"/>
    <w:rsid w:val="00FF1803"/>
    <w:rsid w:val="00FF3212"/>
    <w:rsid w:val="00FF5F29"/>
    <w:rsid w:val="01987679"/>
    <w:rsid w:val="019FF4FB"/>
    <w:rsid w:val="01EB809C"/>
    <w:rsid w:val="02165809"/>
    <w:rsid w:val="035752F3"/>
    <w:rsid w:val="0388C14B"/>
    <w:rsid w:val="03A0BF4A"/>
    <w:rsid w:val="0412380A"/>
    <w:rsid w:val="04D26B5D"/>
    <w:rsid w:val="064178EB"/>
    <w:rsid w:val="0696F9D5"/>
    <w:rsid w:val="07335CC0"/>
    <w:rsid w:val="07E40F61"/>
    <w:rsid w:val="0AE5DB17"/>
    <w:rsid w:val="0B415413"/>
    <w:rsid w:val="0CA8025F"/>
    <w:rsid w:val="0E63569D"/>
    <w:rsid w:val="0EBFA3BD"/>
    <w:rsid w:val="0EC98E54"/>
    <w:rsid w:val="0F168FD6"/>
    <w:rsid w:val="0F931210"/>
    <w:rsid w:val="115A744F"/>
    <w:rsid w:val="14AF0EEF"/>
    <w:rsid w:val="15AD1FFB"/>
    <w:rsid w:val="182C2E98"/>
    <w:rsid w:val="19B36BF5"/>
    <w:rsid w:val="1A97FEE2"/>
    <w:rsid w:val="1B7771DA"/>
    <w:rsid w:val="1C19D19C"/>
    <w:rsid w:val="1D446BFC"/>
    <w:rsid w:val="1D6A841D"/>
    <w:rsid w:val="1DA8E840"/>
    <w:rsid w:val="1DFAB90D"/>
    <w:rsid w:val="1F337795"/>
    <w:rsid w:val="201D92CC"/>
    <w:rsid w:val="20308253"/>
    <w:rsid w:val="20CAAC62"/>
    <w:rsid w:val="2113C337"/>
    <w:rsid w:val="21217FDE"/>
    <w:rsid w:val="2126E151"/>
    <w:rsid w:val="2280194C"/>
    <w:rsid w:val="22A3D7A5"/>
    <w:rsid w:val="22FC5D79"/>
    <w:rsid w:val="23ABD519"/>
    <w:rsid w:val="243BA8E6"/>
    <w:rsid w:val="243BCFD6"/>
    <w:rsid w:val="24610E0D"/>
    <w:rsid w:val="2593901D"/>
    <w:rsid w:val="2673B06A"/>
    <w:rsid w:val="27E5BD7A"/>
    <w:rsid w:val="295B5E5A"/>
    <w:rsid w:val="298045C8"/>
    <w:rsid w:val="2993E901"/>
    <w:rsid w:val="2B8B1E4B"/>
    <w:rsid w:val="2D86C7E9"/>
    <w:rsid w:val="2DB1EEC5"/>
    <w:rsid w:val="2E1EABAD"/>
    <w:rsid w:val="2E2F4348"/>
    <w:rsid w:val="32DB0001"/>
    <w:rsid w:val="36046A7A"/>
    <w:rsid w:val="37BABFE2"/>
    <w:rsid w:val="3815E615"/>
    <w:rsid w:val="38CFC902"/>
    <w:rsid w:val="3A3F6960"/>
    <w:rsid w:val="3C4F54B9"/>
    <w:rsid w:val="3CC5CC26"/>
    <w:rsid w:val="3CC892D6"/>
    <w:rsid w:val="3D4F53F0"/>
    <w:rsid w:val="3E7ED9E4"/>
    <w:rsid w:val="3FD02D51"/>
    <w:rsid w:val="40B3BA50"/>
    <w:rsid w:val="41749CE3"/>
    <w:rsid w:val="435B5239"/>
    <w:rsid w:val="43B1A7C6"/>
    <w:rsid w:val="44CE69AB"/>
    <w:rsid w:val="44EF0F55"/>
    <w:rsid w:val="44F2BFA0"/>
    <w:rsid w:val="47581495"/>
    <w:rsid w:val="47BF426A"/>
    <w:rsid w:val="48718FBC"/>
    <w:rsid w:val="4884869B"/>
    <w:rsid w:val="48A15342"/>
    <w:rsid w:val="494D6677"/>
    <w:rsid w:val="495242B9"/>
    <w:rsid w:val="498FB410"/>
    <w:rsid w:val="4A1C4F21"/>
    <w:rsid w:val="4B01D9DF"/>
    <w:rsid w:val="4B721C33"/>
    <w:rsid w:val="4BDECB11"/>
    <w:rsid w:val="4E723D88"/>
    <w:rsid w:val="4F4B4E59"/>
    <w:rsid w:val="4FFBA6C3"/>
    <w:rsid w:val="509D9215"/>
    <w:rsid w:val="5152F3C5"/>
    <w:rsid w:val="52379E5B"/>
    <w:rsid w:val="53743F36"/>
    <w:rsid w:val="54085FF7"/>
    <w:rsid w:val="542F08E9"/>
    <w:rsid w:val="543F4BE6"/>
    <w:rsid w:val="556B4A66"/>
    <w:rsid w:val="5570C7E7"/>
    <w:rsid w:val="55AAF69C"/>
    <w:rsid w:val="56092FD4"/>
    <w:rsid w:val="56E6E571"/>
    <w:rsid w:val="56FAC636"/>
    <w:rsid w:val="579870CF"/>
    <w:rsid w:val="57D1B9D3"/>
    <w:rsid w:val="58A69ECF"/>
    <w:rsid w:val="58B78851"/>
    <w:rsid w:val="58C71E10"/>
    <w:rsid w:val="59290BFC"/>
    <w:rsid w:val="5B20086E"/>
    <w:rsid w:val="5D07BFD6"/>
    <w:rsid w:val="5E40C6B9"/>
    <w:rsid w:val="620859AA"/>
    <w:rsid w:val="62EF0200"/>
    <w:rsid w:val="63EF1C48"/>
    <w:rsid w:val="653D4B6C"/>
    <w:rsid w:val="664D2C7C"/>
    <w:rsid w:val="67302899"/>
    <w:rsid w:val="68E46DD2"/>
    <w:rsid w:val="6A87CB53"/>
    <w:rsid w:val="6AD6E358"/>
    <w:rsid w:val="6B7C86D5"/>
    <w:rsid w:val="6B8F9195"/>
    <w:rsid w:val="6D2CA9EC"/>
    <w:rsid w:val="6DAB9EF9"/>
    <w:rsid w:val="6E3E515F"/>
    <w:rsid w:val="6EF3E4E8"/>
    <w:rsid w:val="6F3A71D6"/>
    <w:rsid w:val="6F7E0BB6"/>
    <w:rsid w:val="6F9BBF85"/>
    <w:rsid w:val="6FB1CC4A"/>
    <w:rsid w:val="6FFD8075"/>
    <w:rsid w:val="70774B27"/>
    <w:rsid w:val="707C892F"/>
    <w:rsid w:val="75D76F27"/>
    <w:rsid w:val="76CCB0DA"/>
    <w:rsid w:val="77D2E39D"/>
    <w:rsid w:val="781E6D81"/>
    <w:rsid w:val="78514C68"/>
    <w:rsid w:val="799A6C51"/>
    <w:rsid w:val="7D76F438"/>
    <w:rsid w:val="7DC08EC8"/>
    <w:rsid w:val="7F72ACA3"/>
    <w:rsid w:val="7F88C0BA"/>
    <w:rsid w:val="7FE286B2"/>
    <w:rsid w:val="7FE61FA8"/>
    <w:rsid w:val="7FF2C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D27FA"/>
  <w15:docId w15:val="{FD1B7D27-48C1-4A97-B1EE-66D86C88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5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DA3059"/>
    <w:pPr>
      <w:ind w:left="720"/>
      <w:contextualSpacing/>
    </w:pPr>
  </w:style>
  <w:style w:type="table" w:styleId="TableGrid">
    <w:name w:val="Table Grid"/>
    <w:basedOn w:val="TableNormal"/>
    <w:uiPriority w:val="39"/>
    <w:rsid w:val="00C6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73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do%20Carmo\AppData\Roaming\Microsoft\Modelos\Aprendizado%20com%20base%20em%20proje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9b6bd9-ca48-41ff-8b07-fdc5589a5454">
      <Terms xmlns="http://schemas.microsoft.com/office/infopath/2007/PartnerControls"/>
    </lcf76f155ced4ddcb4097134ff3c332f>
    <TaxCatchAll xmlns="97d50f8e-2ca9-432d-81f6-32f95accae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D1C693EA8834438C517DE0A914CE38" ma:contentTypeVersion="10" ma:contentTypeDescription="Crie um novo documento." ma:contentTypeScope="" ma:versionID="096ac843892508e532dbde37732d848f">
  <xsd:schema xmlns:xsd="http://www.w3.org/2001/XMLSchema" xmlns:xs="http://www.w3.org/2001/XMLSchema" xmlns:p="http://schemas.microsoft.com/office/2006/metadata/properties" xmlns:ns2="97d50f8e-2ca9-432d-81f6-32f95accaed8" xmlns:ns3="929b6bd9-ca48-41ff-8b07-fdc5589a5454" targetNamespace="http://schemas.microsoft.com/office/2006/metadata/properties" ma:root="true" ma:fieldsID="d74938b31d0735f50ea67a64f862a4db" ns2:_="" ns3:_="">
    <xsd:import namespace="97d50f8e-2ca9-432d-81f6-32f95accaed8"/>
    <xsd:import namespace="929b6bd9-ca48-41ff-8b07-fdc5589a54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50f8e-2ca9-432d-81f6-32f95acca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45488893-8dc0-40f3-a200-f7661c4acbce}" ma:internalName="TaxCatchAll" ma:showField="CatchAllData" ma:web="97d50f8e-2ca9-432d-81f6-32f95accae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b6bd9-ca48-41ff-8b07-fdc5589a545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1EEE76-5D0E-47D4-AB25-9AE842C89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929b6bd9-ca48-41ff-8b07-fdc5589a5454"/>
    <ds:schemaRef ds:uri="97d50f8e-2ca9-432d-81f6-32f95accaed8"/>
  </ds:schemaRefs>
</ds:datastoreItem>
</file>

<file path=customXml/itemProps3.xml><?xml version="1.0" encoding="utf-8"?>
<ds:datastoreItem xmlns:ds="http://schemas.openxmlformats.org/officeDocument/2006/customXml" ds:itemID="{0DD116DB-6282-422B-8FAA-42862CB41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50f8e-2ca9-432d-81f6-32f95accaed8"/>
    <ds:schemaRef ds:uri="929b6bd9-ca48-41ff-8b07-fdc5589a5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projeto.dotx</Template>
  <TotalTime>29</TotalTime>
  <Pages>1</Pages>
  <Words>164</Words>
  <Characters>940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 Carmo</dc:creator>
  <cp:keywords/>
  <dc:description/>
  <cp:lastModifiedBy>Maria do Carmo Vieira Serafim</cp:lastModifiedBy>
  <cp:revision>42</cp:revision>
  <dcterms:created xsi:type="dcterms:W3CDTF">2022-03-28T15:36:00Z</dcterms:created>
  <dcterms:modified xsi:type="dcterms:W3CDTF">2022-06-03T17:08:00Z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0x01010045D1C693EA8834438C517DE0A914CE38</vt:lpwstr>
  </property>
  <property fmtid="{D5CDD505-2E9C-101B-9397-08002B2CF9AE}" pid="3" name="MediaServiceImageTags">
    <vt:lpwstr/>
  </property>
</Properties>
</file>