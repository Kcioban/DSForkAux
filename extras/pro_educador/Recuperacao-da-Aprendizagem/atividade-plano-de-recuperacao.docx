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BEF41" w14:textId="77777777" w:rsidR="00C3103E" w:rsidRDefault="00C3103E" w:rsidP="006521C8">
      <w:pPr>
        <w:pStyle w:val="Ttulo"/>
        <w:spacing w:after="120"/>
        <w:rPr>
          <w:rFonts w:ascii="Calibri" w:eastAsia="Calibri" w:hAnsi="Calibri" w:cs="Calibri"/>
          <w:szCs w:val="28"/>
          <w:lang w:val="pt-BR"/>
        </w:rPr>
      </w:pPr>
    </w:p>
    <w:p w14:paraId="3C45DBF6" w14:textId="06F6602F" w:rsidR="00076856" w:rsidRPr="00810F2E" w:rsidRDefault="00810F2E" w:rsidP="63EF1C48">
      <w:pPr>
        <w:pStyle w:val="Ttulo1"/>
        <w:numPr>
          <w:ilvl w:val="0"/>
          <w:numId w:val="1"/>
        </w:numPr>
        <w:ind w:left="360"/>
        <w:rPr>
          <w:rFonts w:ascii="Calibri" w:eastAsia="Calibri" w:hAnsi="Calibri" w:cs="Calibri"/>
          <w:bCs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Nome da Unidade Escolar:</w:t>
      </w:r>
      <w:r w:rsidR="00902541">
        <w:rPr>
          <w:rFonts w:ascii="Calibri" w:eastAsia="Calibri" w:hAnsi="Calibri" w:cs="Calibri"/>
          <w:sz w:val="24"/>
          <w:szCs w:val="24"/>
          <w:lang w:val="pt-BR"/>
        </w:rPr>
        <w:t xml:space="preserve"> CT 794 / CFP 792 / CFP 513 / CFP 109</w:t>
      </w:r>
    </w:p>
    <w:p w14:paraId="4F0A6333" w14:textId="4AEA9B3A" w:rsidR="00810F2E" w:rsidRPr="00810F2E" w:rsidRDefault="00810F2E" w:rsidP="63EF1C48">
      <w:pPr>
        <w:pStyle w:val="Ttulo1"/>
        <w:numPr>
          <w:ilvl w:val="0"/>
          <w:numId w:val="1"/>
        </w:numPr>
        <w:ind w:left="360"/>
        <w:rPr>
          <w:rFonts w:ascii="Calibri" w:eastAsia="Calibri" w:hAnsi="Calibri" w:cs="Calibri"/>
          <w:bCs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Nome do professor:</w:t>
      </w:r>
      <w:r w:rsidR="00902541">
        <w:rPr>
          <w:rFonts w:ascii="Calibri" w:eastAsia="Calibri" w:hAnsi="Calibri" w:cs="Calibri"/>
          <w:sz w:val="24"/>
          <w:szCs w:val="24"/>
          <w:lang w:val="pt-BR"/>
        </w:rPr>
        <w:t xml:space="preserve"> Mateus, Anne, Jeferson, Claudio e Wellington</w:t>
      </w:r>
    </w:p>
    <w:p w14:paraId="22B5C329" w14:textId="520ED88F" w:rsidR="00810F2E" w:rsidRPr="00810F2E" w:rsidRDefault="00810F2E" w:rsidP="63EF1C48">
      <w:pPr>
        <w:pStyle w:val="Ttulo1"/>
        <w:numPr>
          <w:ilvl w:val="0"/>
          <w:numId w:val="1"/>
        </w:numPr>
        <w:ind w:left="360"/>
        <w:rPr>
          <w:rFonts w:ascii="Calibri" w:eastAsia="Calibri" w:hAnsi="Calibri" w:cs="Calibri"/>
          <w:bCs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Nome do aluno:</w:t>
      </w:r>
      <w:r w:rsidR="00902541">
        <w:rPr>
          <w:rFonts w:ascii="Calibri" w:eastAsia="Calibri" w:hAnsi="Calibri" w:cs="Calibri"/>
          <w:sz w:val="24"/>
          <w:szCs w:val="24"/>
          <w:lang w:val="pt-BR"/>
        </w:rPr>
        <w:t xml:space="preserve">  Joãozinho</w:t>
      </w:r>
    </w:p>
    <w:p w14:paraId="4FE5B2E5" w14:textId="64917D78" w:rsidR="00810F2E" w:rsidRPr="00810F2E" w:rsidRDefault="00810F2E" w:rsidP="63EF1C48">
      <w:pPr>
        <w:pStyle w:val="Ttulo1"/>
        <w:numPr>
          <w:ilvl w:val="0"/>
          <w:numId w:val="1"/>
        </w:numPr>
        <w:ind w:left="360"/>
        <w:rPr>
          <w:rFonts w:ascii="Calibri" w:eastAsia="Calibri" w:hAnsi="Calibri" w:cs="Calibri"/>
          <w:bCs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Curso:</w:t>
      </w:r>
      <w:r w:rsidR="00902541">
        <w:rPr>
          <w:rFonts w:ascii="Calibri" w:eastAsia="Calibri" w:hAnsi="Calibri" w:cs="Calibri"/>
          <w:sz w:val="24"/>
          <w:szCs w:val="24"/>
          <w:lang w:val="pt-BR"/>
        </w:rPr>
        <w:t xml:space="preserve"> CT Eletromecânica</w:t>
      </w:r>
    </w:p>
    <w:p w14:paraId="7A19C1B8" w14:textId="7B062CAB" w:rsidR="00810F2E" w:rsidRPr="00810F2E" w:rsidRDefault="00810F2E" w:rsidP="63EF1C48">
      <w:pPr>
        <w:pStyle w:val="Ttulo1"/>
        <w:numPr>
          <w:ilvl w:val="0"/>
          <w:numId w:val="1"/>
        </w:numPr>
        <w:ind w:left="360"/>
        <w:rPr>
          <w:rFonts w:ascii="Calibri" w:eastAsia="Calibri" w:hAnsi="Calibri" w:cs="Calibri"/>
          <w:bCs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Unidade curricular:</w:t>
      </w:r>
      <w:r w:rsidR="00902541">
        <w:rPr>
          <w:rFonts w:ascii="Calibri" w:eastAsia="Calibri" w:hAnsi="Calibri" w:cs="Calibri"/>
          <w:sz w:val="24"/>
          <w:szCs w:val="24"/>
          <w:lang w:val="pt-BR"/>
        </w:rPr>
        <w:t xml:space="preserve"> PCM</w:t>
      </w:r>
    </w:p>
    <w:p w14:paraId="5F6D2360" w14:textId="558CAB03" w:rsidR="00810F2E" w:rsidRPr="00810F2E" w:rsidRDefault="00810F2E" w:rsidP="63EF1C48">
      <w:pPr>
        <w:pStyle w:val="Ttulo1"/>
        <w:numPr>
          <w:ilvl w:val="0"/>
          <w:numId w:val="1"/>
        </w:numPr>
        <w:ind w:left="360"/>
        <w:rPr>
          <w:rFonts w:ascii="Calibri" w:eastAsia="Calibri" w:hAnsi="Calibri" w:cs="Calibri"/>
          <w:bCs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Módulo:</w:t>
      </w:r>
      <w:r>
        <w:rPr>
          <w:rFonts w:ascii="Calibri" w:eastAsia="Calibri" w:hAnsi="Calibri" w:cs="Calibri"/>
          <w:sz w:val="24"/>
          <w:szCs w:val="24"/>
          <w:lang w:val="pt-BR"/>
        </w:rPr>
        <w:tab/>
      </w:r>
      <w:r>
        <w:rPr>
          <w:rFonts w:ascii="Calibri" w:eastAsia="Calibri" w:hAnsi="Calibri" w:cs="Calibri"/>
          <w:sz w:val="24"/>
          <w:szCs w:val="24"/>
          <w:lang w:val="pt-BR"/>
        </w:rPr>
        <w:tab/>
        <w:t>Turma:</w:t>
      </w:r>
    </w:p>
    <w:p w14:paraId="29D3D755" w14:textId="58664204" w:rsidR="00810F2E" w:rsidRPr="00810F2E" w:rsidRDefault="00810F2E" w:rsidP="00022D12">
      <w:pPr>
        <w:spacing w:after="0" w:line="240" w:lineRule="auto"/>
        <w:textAlignment w:val="baseline"/>
        <w:rPr>
          <w:rFonts w:ascii="Arial" w:eastAsia="Times New Roman" w:hAnsi="Arial" w:cs="Arial"/>
          <w:lang w:val="pt-BR" w:eastAsia="pt-BR"/>
        </w:rPr>
      </w:pPr>
    </w:p>
    <w:tbl>
      <w:tblPr>
        <w:tblW w:w="14458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"/>
        <w:gridCol w:w="976"/>
        <w:gridCol w:w="2119"/>
        <w:gridCol w:w="1690"/>
        <w:gridCol w:w="3158"/>
        <w:gridCol w:w="2410"/>
        <w:gridCol w:w="3119"/>
      </w:tblGrid>
      <w:tr w:rsidR="00902541" w:rsidRPr="00810F2E" w14:paraId="72EF70E0" w14:textId="77777777" w:rsidTr="00016C79">
        <w:trPr>
          <w:trHeight w:val="375"/>
        </w:trPr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EF8A2BC" w14:textId="0B8E4ED9" w:rsidR="00810F2E" w:rsidRPr="00810F2E" w:rsidRDefault="00810F2E" w:rsidP="00810F2E">
            <w:pPr>
              <w:spacing w:after="0" w:line="240" w:lineRule="auto"/>
              <w:ind w:left="135" w:right="135"/>
              <w:jc w:val="center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  <w:r w:rsidRPr="00810F2E">
              <w:rPr>
                <w:rFonts w:ascii="Arial" w:eastAsia="Times New Roman" w:hAnsi="Arial" w:cs="Arial"/>
                <w:b/>
                <w:bCs/>
                <w:sz w:val="18"/>
                <w:szCs w:val="18"/>
                <w:lang w:val="pt-BR" w:eastAsia="pt-BR"/>
              </w:rPr>
              <w:t>Datas de início</w:t>
            </w:r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387CB61" w14:textId="6D73A3A9" w:rsidR="00810F2E" w:rsidRPr="00810F2E" w:rsidRDefault="00810F2E" w:rsidP="00810F2E">
            <w:pPr>
              <w:spacing w:after="0" w:line="240" w:lineRule="auto"/>
              <w:ind w:left="135" w:right="165"/>
              <w:jc w:val="center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  <w:r w:rsidRPr="00810F2E">
              <w:rPr>
                <w:rFonts w:ascii="Arial" w:eastAsia="Times New Roman" w:hAnsi="Arial" w:cs="Arial"/>
                <w:b/>
                <w:bCs/>
                <w:sz w:val="18"/>
                <w:szCs w:val="18"/>
                <w:lang w:val="pt-BR" w:eastAsia="pt-BR"/>
              </w:rPr>
              <w:t>Datas de término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B923435" w14:textId="085A7984" w:rsidR="00810F2E" w:rsidRPr="00810F2E" w:rsidRDefault="00810F2E" w:rsidP="00810F2E">
            <w:pPr>
              <w:spacing w:after="0" w:line="240" w:lineRule="auto"/>
              <w:ind w:left="90" w:right="90"/>
              <w:jc w:val="center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  <w:r w:rsidRPr="00810F2E">
              <w:rPr>
                <w:rFonts w:ascii="Arial" w:eastAsia="Times New Roman" w:hAnsi="Arial" w:cs="Arial"/>
                <w:b/>
                <w:bCs/>
                <w:sz w:val="18"/>
                <w:szCs w:val="18"/>
                <w:lang w:val="pt-BR" w:eastAsia="pt-BR"/>
              </w:rPr>
              <w:t>Capacidades técnicas e socioemocionais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2E9CBA4" w14:textId="11F47ED1" w:rsidR="00810F2E" w:rsidRPr="00810F2E" w:rsidRDefault="00810F2E" w:rsidP="00810F2E">
            <w:pPr>
              <w:spacing w:after="0" w:line="240" w:lineRule="auto"/>
              <w:ind w:left="60" w:right="60"/>
              <w:jc w:val="center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  <w:r w:rsidRPr="00810F2E">
              <w:rPr>
                <w:rFonts w:ascii="Arial" w:eastAsia="Times New Roman" w:hAnsi="Arial" w:cs="Arial"/>
                <w:b/>
                <w:bCs/>
                <w:sz w:val="18"/>
                <w:szCs w:val="18"/>
                <w:lang w:val="pt-BR" w:eastAsia="pt-BR"/>
              </w:rPr>
              <w:t>Conhecimentos</w:t>
            </w:r>
          </w:p>
        </w:tc>
        <w:tc>
          <w:tcPr>
            <w:tcW w:w="315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E362C1E" w14:textId="468B449F" w:rsidR="00810F2E" w:rsidRPr="00810F2E" w:rsidRDefault="00810F2E" w:rsidP="00810F2E">
            <w:pPr>
              <w:spacing w:after="0" w:line="240" w:lineRule="auto"/>
              <w:ind w:left="90" w:right="90"/>
              <w:jc w:val="center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  <w:r w:rsidRPr="00810F2E">
              <w:rPr>
                <w:rFonts w:ascii="Arial" w:eastAsia="Times New Roman" w:hAnsi="Arial" w:cs="Arial"/>
                <w:b/>
                <w:bCs/>
                <w:sz w:val="18"/>
                <w:szCs w:val="18"/>
                <w:lang w:val="pt-BR" w:eastAsia="pt-BR"/>
              </w:rPr>
              <w:t>Metodologia</w:t>
            </w:r>
            <w:r w:rsidR="00CB5034">
              <w:rPr>
                <w:rFonts w:ascii="Arial" w:eastAsia="Times New Roman" w:hAnsi="Arial" w:cs="Arial"/>
                <w:b/>
                <w:bCs/>
                <w:sz w:val="18"/>
                <w:szCs w:val="18"/>
                <w:lang w:val="pt-BR" w:eastAsia="pt-BR"/>
              </w:rPr>
              <w:t xml:space="preserve"> a ser utilizada</w:t>
            </w:r>
            <w:r w:rsidR="00116CF0">
              <w:rPr>
                <w:rFonts w:ascii="Arial" w:eastAsia="Times New Roman" w:hAnsi="Arial" w:cs="Arial"/>
                <w:b/>
                <w:bCs/>
                <w:sz w:val="18"/>
                <w:szCs w:val="18"/>
                <w:lang w:val="pt-BR" w:eastAsia="pt-BR"/>
              </w:rPr>
              <w:t xml:space="preserve"> para operacionalização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F475710" w14:textId="22A37440" w:rsidR="00810F2E" w:rsidRPr="00810F2E" w:rsidRDefault="00810F2E" w:rsidP="00810F2E">
            <w:pPr>
              <w:spacing w:after="0" w:line="240" w:lineRule="auto"/>
              <w:ind w:left="90" w:right="90"/>
              <w:jc w:val="center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  <w:r w:rsidRPr="00810F2E">
              <w:rPr>
                <w:rFonts w:ascii="Arial" w:eastAsia="Times New Roman" w:hAnsi="Arial" w:cs="Arial"/>
                <w:b/>
                <w:bCs/>
                <w:sz w:val="18"/>
                <w:szCs w:val="18"/>
                <w:lang w:val="pt-BR" w:eastAsia="pt-BR"/>
              </w:rPr>
              <w:t>Estratégias e recursos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EE3C453" w14:textId="73AF84C0" w:rsidR="00810F2E" w:rsidRPr="00810F2E" w:rsidRDefault="00810F2E" w:rsidP="00810F2E">
            <w:pPr>
              <w:spacing w:after="0" w:line="240" w:lineRule="auto"/>
              <w:ind w:left="90" w:right="90"/>
              <w:jc w:val="center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  <w:r w:rsidRPr="00810F2E">
              <w:rPr>
                <w:rFonts w:ascii="Arial" w:eastAsia="Times New Roman" w:hAnsi="Arial" w:cs="Arial"/>
                <w:b/>
                <w:bCs/>
                <w:sz w:val="18"/>
                <w:szCs w:val="18"/>
                <w:lang w:val="pt-BR" w:eastAsia="pt-BR"/>
              </w:rPr>
              <w:t>Método de avaliação</w:t>
            </w:r>
          </w:p>
        </w:tc>
      </w:tr>
      <w:tr w:rsidR="00902541" w:rsidRPr="00810F2E" w14:paraId="391AA971" w14:textId="77777777" w:rsidTr="00016C79">
        <w:trPr>
          <w:trHeight w:val="495"/>
        </w:trPr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6CA4193" w14:textId="40C079F9" w:rsidR="00810F2E" w:rsidRPr="00902541" w:rsidRDefault="00902541" w:rsidP="00902541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lang w:val="pt-BR" w:eastAsia="pt-BR"/>
              </w:rPr>
            </w:pPr>
            <w:r w:rsidRPr="00902541">
              <w:rPr>
                <w:rFonts w:ascii="Arial" w:eastAsia="Times New Roman" w:hAnsi="Arial" w:cs="Arial"/>
                <w:lang w:val="pt-BR" w:eastAsia="pt-BR"/>
              </w:rPr>
              <w:t>03/06</w:t>
            </w:r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8429C82" w14:textId="5E37CA4F" w:rsidR="00810F2E" w:rsidRPr="00902541" w:rsidRDefault="00902541" w:rsidP="00902541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lang w:val="pt-BR" w:eastAsia="pt-BR"/>
              </w:rPr>
            </w:pPr>
            <w:r w:rsidRPr="00902541">
              <w:rPr>
                <w:rFonts w:ascii="Arial" w:eastAsia="Times New Roman" w:hAnsi="Arial" w:cs="Arial"/>
                <w:lang w:val="pt-BR" w:eastAsia="pt-BR"/>
              </w:rPr>
              <w:t>11/06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98F096" w14:textId="0BEEA4D2" w:rsidR="00810F2E" w:rsidRDefault="00902541" w:rsidP="00902541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6"/>
                <w:szCs w:val="16"/>
                <w:lang w:val="pt-BR" w:eastAsia="pt-BR"/>
              </w:rPr>
            </w:pPr>
            <w:r w:rsidRPr="00902541">
              <w:rPr>
                <w:rFonts w:ascii="Arial" w:eastAsia="Times New Roman" w:hAnsi="Arial" w:cs="Arial"/>
                <w:b/>
                <w:sz w:val="16"/>
                <w:szCs w:val="16"/>
                <w:lang w:val="pt-BR" w:eastAsia="pt-BR"/>
              </w:rPr>
              <w:t>Técnicas:</w:t>
            </w:r>
            <w:r w:rsidRPr="00902541">
              <w:rPr>
                <w:rFonts w:ascii="Arial" w:eastAsia="Times New Roman" w:hAnsi="Arial" w:cs="Arial"/>
                <w:sz w:val="16"/>
                <w:szCs w:val="16"/>
                <w:lang w:val="pt-BR" w:eastAsia="pt-BR"/>
              </w:rPr>
              <w:t xml:space="preserve"> Elaborar procedimentos de manutenção, conforme normas e manual do fabricante, considerando: • o tipo de manutenção • a técnica de manutenção • o tempo necessário para realizar a manutenção, • os recursos físicos e humanos necessários.</w:t>
            </w:r>
          </w:p>
          <w:p w14:paraId="630984CE" w14:textId="77777777" w:rsidR="00902541" w:rsidRDefault="00902541" w:rsidP="00902541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6"/>
                <w:szCs w:val="16"/>
                <w:lang w:val="pt-BR" w:eastAsia="pt-BR"/>
              </w:rPr>
            </w:pPr>
          </w:p>
          <w:p w14:paraId="2E7B2DF3" w14:textId="78D7F1DA" w:rsidR="00902541" w:rsidRPr="00902541" w:rsidRDefault="00902541" w:rsidP="00902541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6"/>
                <w:szCs w:val="16"/>
                <w:lang w:val="pt-BR" w:eastAsia="pt-BR"/>
              </w:rPr>
            </w:pPr>
            <w:r w:rsidRPr="00902541">
              <w:rPr>
                <w:rFonts w:ascii="Arial" w:eastAsia="Times New Roman" w:hAnsi="Arial" w:cs="Arial"/>
                <w:b/>
                <w:sz w:val="16"/>
                <w:szCs w:val="16"/>
                <w:lang w:val="pt-BR" w:eastAsia="pt-BR"/>
              </w:rPr>
              <w:t>Socioemocionais:</w:t>
            </w:r>
            <w:r>
              <w:t xml:space="preserve"> </w:t>
            </w:r>
            <w:r w:rsidRPr="00902541">
              <w:rPr>
                <w:rFonts w:ascii="Arial" w:eastAsia="Times New Roman" w:hAnsi="Arial" w:cs="Arial"/>
                <w:sz w:val="16"/>
                <w:szCs w:val="16"/>
                <w:lang w:val="pt-BR" w:eastAsia="pt-BR"/>
              </w:rPr>
              <w:t>Pensamento analítico: usar informações e raciocínio lógico para resolver problemas</w:t>
            </w:r>
            <w:r>
              <w:rPr>
                <w:rFonts w:ascii="Arial" w:eastAsia="Times New Roman" w:hAnsi="Arial" w:cs="Arial"/>
                <w:sz w:val="16"/>
                <w:szCs w:val="16"/>
                <w:lang w:val="pt-BR" w:eastAsia="pt-BR"/>
              </w:rPr>
              <w:t xml:space="preserve"> e r</w:t>
            </w:r>
            <w:r w:rsidRPr="00902541">
              <w:rPr>
                <w:rFonts w:ascii="Arial" w:eastAsia="Times New Roman" w:hAnsi="Arial" w:cs="Arial"/>
                <w:sz w:val="16"/>
                <w:szCs w:val="16"/>
                <w:lang w:val="pt-BR" w:eastAsia="pt-BR"/>
              </w:rPr>
              <w:t>esolução de problemas: identificar problemas, avaliar opções e implementar soluções</w:t>
            </w:r>
            <w:r>
              <w:rPr>
                <w:rFonts w:ascii="Arial" w:eastAsia="Times New Roman" w:hAnsi="Arial" w:cs="Arial"/>
                <w:sz w:val="16"/>
                <w:szCs w:val="16"/>
                <w:lang w:val="pt-BR" w:eastAsia="pt-BR"/>
              </w:rPr>
              <w:t>.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9E8D88" w14:textId="1B7FA2E6" w:rsidR="00810F2E" w:rsidRPr="00902541" w:rsidRDefault="00902541" w:rsidP="00902541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6"/>
                <w:szCs w:val="16"/>
                <w:lang w:val="pt-BR" w:eastAsia="pt-BR"/>
              </w:rPr>
            </w:pPr>
            <w:r w:rsidRPr="00902541">
              <w:rPr>
                <w:rFonts w:ascii="Arial" w:eastAsia="Times New Roman" w:hAnsi="Arial" w:cs="Arial"/>
                <w:b/>
                <w:sz w:val="16"/>
                <w:szCs w:val="16"/>
                <w:lang w:val="pt-BR" w:eastAsia="pt-BR"/>
              </w:rPr>
              <w:t>Gestão da manutenção:</w:t>
            </w:r>
            <w:r>
              <w:rPr>
                <w:rFonts w:ascii="Arial" w:eastAsia="Times New Roman" w:hAnsi="Arial" w:cs="Arial"/>
                <w:sz w:val="16"/>
                <w:szCs w:val="16"/>
                <w:lang w:val="pt-BR" w:eastAsia="pt-BR"/>
              </w:rPr>
              <w:t xml:space="preserve"> </w:t>
            </w:r>
            <w:r w:rsidRPr="00902541">
              <w:rPr>
                <w:rFonts w:ascii="Arial" w:eastAsia="Times New Roman" w:hAnsi="Arial" w:cs="Arial"/>
                <w:sz w:val="16"/>
                <w:szCs w:val="16"/>
                <w:lang w:val="pt-BR" w:eastAsia="pt-BR"/>
              </w:rPr>
              <w:t>Técnicas de manutenção</w:t>
            </w:r>
            <w:r>
              <w:rPr>
                <w:rFonts w:ascii="Arial" w:eastAsia="Times New Roman" w:hAnsi="Arial" w:cs="Arial"/>
                <w:sz w:val="16"/>
                <w:szCs w:val="16"/>
                <w:lang w:val="pt-BR" w:eastAsia="pt-BR"/>
              </w:rPr>
              <w:t xml:space="preserve">, </w:t>
            </w:r>
            <w:r w:rsidRPr="00902541">
              <w:rPr>
                <w:rFonts w:ascii="Arial" w:eastAsia="Times New Roman" w:hAnsi="Arial" w:cs="Arial"/>
                <w:sz w:val="16"/>
                <w:szCs w:val="16"/>
                <w:lang w:val="pt-BR" w:eastAsia="pt-BR"/>
              </w:rPr>
              <w:t>Corretiv</w:t>
            </w:r>
            <w:r>
              <w:rPr>
                <w:rFonts w:ascii="Arial" w:eastAsia="Times New Roman" w:hAnsi="Arial" w:cs="Arial"/>
                <w:sz w:val="16"/>
                <w:szCs w:val="16"/>
                <w:lang w:val="pt-BR" w:eastAsia="pt-BR"/>
              </w:rPr>
              <w:t xml:space="preserve">a, </w:t>
            </w:r>
            <w:r w:rsidRPr="00902541">
              <w:rPr>
                <w:rFonts w:ascii="Arial" w:eastAsia="Times New Roman" w:hAnsi="Arial" w:cs="Arial"/>
                <w:sz w:val="16"/>
                <w:szCs w:val="16"/>
                <w:lang w:val="pt-BR" w:eastAsia="pt-BR"/>
              </w:rPr>
              <w:t>Preventiva</w:t>
            </w:r>
            <w:r>
              <w:rPr>
                <w:rFonts w:ascii="Arial" w:eastAsia="Times New Roman" w:hAnsi="Arial" w:cs="Arial"/>
                <w:sz w:val="16"/>
                <w:szCs w:val="16"/>
                <w:lang w:val="pt-BR" w:eastAsia="pt-BR"/>
              </w:rPr>
              <w:t xml:space="preserve">, </w:t>
            </w:r>
            <w:r w:rsidRPr="00902541">
              <w:rPr>
                <w:rFonts w:ascii="Arial" w:eastAsia="Times New Roman" w:hAnsi="Arial" w:cs="Arial"/>
                <w:sz w:val="16"/>
                <w:szCs w:val="16"/>
                <w:lang w:val="pt-BR" w:eastAsia="pt-BR"/>
              </w:rPr>
              <w:t>Preditiva</w:t>
            </w:r>
            <w:r>
              <w:rPr>
                <w:rFonts w:ascii="Arial" w:eastAsia="Times New Roman" w:hAnsi="Arial" w:cs="Arial"/>
                <w:sz w:val="16"/>
                <w:szCs w:val="16"/>
                <w:lang w:val="pt-BR" w:eastAsia="pt-BR"/>
              </w:rPr>
              <w:t xml:space="preserve">, </w:t>
            </w:r>
            <w:r w:rsidRPr="00902541">
              <w:rPr>
                <w:rFonts w:ascii="Arial" w:eastAsia="Times New Roman" w:hAnsi="Arial" w:cs="Arial"/>
                <w:sz w:val="16"/>
                <w:szCs w:val="16"/>
                <w:lang w:val="pt-BR" w:eastAsia="pt-BR"/>
              </w:rPr>
              <w:t>Terotecnologia</w:t>
            </w:r>
            <w:r>
              <w:rPr>
                <w:rFonts w:ascii="Arial" w:eastAsia="Times New Roman" w:hAnsi="Arial" w:cs="Arial"/>
                <w:sz w:val="16"/>
                <w:szCs w:val="16"/>
                <w:lang w:val="pt-BR" w:eastAsia="pt-BR"/>
              </w:rPr>
              <w:t xml:space="preserve"> e </w:t>
            </w:r>
            <w:r w:rsidRPr="00902541">
              <w:rPr>
                <w:rFonts w:ascii="Arial" w:eastAsia="Times New Roman" w:hAnsi="Arial" w:cs="Arial"/>
                <w:sz w:val="16"/>
                <w:szCs w:val="16"/>
                <w:lang w:val="pt-BR" w:eastAsia="pt-BR"/>
              </w:rPr>
              <w:t>Prescritiva</w:t>
            </w:r>
            <w:r>
              <w:rPr>
                <w:rFonts w:ascii="Arial" w:eastAsia="Times New Roman" w:hAnsi="Arial" w:cs="Arial"/>
                <w:sz w:val="16"/>
                <w:szCs w:val="16"/>
                <w:lang w:val="pt-BR" w:eastAsia="pt-BR"/>
              </w:rPr>
              <w:t>.</w:t>
            </w:r>
          </w:p>
        </w:tc>
        <w:tc>
          <w:tcPr>
            <w:tcW w:w="3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BD4718" w14:textId="1F711225" w:rsidR="00016C79" w:rsidRPr="00016C79" w:rsidRDefault="00016C79" w:rsidP="00016C79">
            <w:pPr>
              <w:pStyle w:val="PargrafodaLista"/>
              <w:numPr>
                <w:ilvl w:val="0"/>
                <w:numId w:val="2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016C79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Demonstração para a turma;</w:t>
            </w:r>
          </w:p>
          <w:p w14:paraId="40149901" w14:textId="30490122" w:rsidR="00810F2E" w:rsidRPr="00016C79" w:rsidRDefault="00016C79" w:rsidP="00016C79">
            <w:pPr>
              <w:pStyle w:val="PargrafodaLista"/>
              <w:numPr>
                <w:ilvl w:val="0"/>
                <w:numId w:val="2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016C79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Trabalho em grupo;</w:t>
            </w:r>
          </w:p>
          <w:p w14:paraId="5A264511" w14:textId="77777777" w:rsidR="00016C79" w:rsidRPr="00016C79" w:rsidRDefault="00016C79" w:rsidP="00016C79">
            <w:pPr>
              <w:pStyle w:val="PargrafodaLista"/>
              <w:numPr>
                <w:ilvl w:val="0"/>
                <w:numId w:val="2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016C79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Apresentação em sala do relatório;</w:t>
            </w:r>
          </w:p>
          <w:p w14:paraId="4BA87478" w14:textId="3D924AB6" w:rsidR="00016C79" w:rsidRPr="00016C79" w:rsidRDefault="00016C79" w:rsidP="00016C79">
            <w:pPr>
              <w:pStyle w:val="PargrafodaLista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464F27" w14:textId="0363ED85" w:rsidR="00016C79" w:rsidRPr="00016C79" w:rsidRDefault="00016C79" w:rsidP="00016C79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016C79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Trabalho em equipe;</w:t>
            </w:r>
          </w:p>
          <w:p w14:paraId="3622CFB5" w14:textId="74299BAE" w:rsidR="00810F2E" w:rsidRPr="00016C79" w:rsidRDefault="00016C79" w:rsidP="00016C79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016C79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Computador;</w:t>
            </w:r>
          </w:p>
          <w:p w14:paraId="0D915789" w14:textId="761D909A" w:rsidR="00016C79" w:rsidRPr="00016C79" w:rsidRDefault="00016C79" w:rsidP="00016C79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016C79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Vídeo</w:t>
            </w:r>
            <w:r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s</w:t>
            </w:r>
            <w:r w:rsidRPr="00016C79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;</w:t>
            </w:r>
          </w:p>
          <w:p w14:paraId="24D7E462" w14:textId="77777777" w:rsidR="00016C79" w:rsidRPr="00016C79" w:rsidRDefault="00016C79" w:rsidP="00016C79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016C79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Sala de aula;</w:t>
            </w:r>
          </w:p>
          <w:p w14:paraId="78413436" w14:textId="77777777" w:rsidR="00016C79" w:rsidRPr="00016C79" w:rsidRDefault="00016C79" w:rsidP="00016C79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016C79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Projetor;</w:t>
            </w:r>
          </w:p>
          <w:p w14:paraId="1889062C" w14:textId="4D1A481E" w:rsidR="00016C79" w:rsidRPr="00016C79" w:rsidRDefault="00016C79" w:rsidP="00016C79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  <w:r w:rsidRPr="00016C79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Bibliografia;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47EBF5" w14:textId="77777777" w:rsidR="00810F2E" w:rsidRPr="00016C79" w:rsidRDefault="00016C79" w:rsidP="00016C79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016C79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Forma de apresentação(postura);</w:t>
            </w:r>
          </w:p>
          <w:p w14:paraId="14FEE2C6" w14:textId="77777777" w:rsidR="00016C79" w:rsidRPr="00016C79" w:rsidRDefault="00016C79" w:rsidP="00016C79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016C79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Clareza que está sendo exposto;</w:t>
            </w:r>
          </w:p>
          <w:p w14:paraId="2FEBEE13" w14:textId="77777777" w:rsidR="00016C79" w:rsidRPr="00016C79" w:rsidRDefault="00016C79" w:rsidP="00016C79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016C79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Domínio do conhecimento;</w:t>
            </w:r>
          </w:p>
          <w:p w14:paraId="5BBE9302" w14:textId="3C9025A0" w:rsidR="00016C79" w:rsidRPr="00016C79" w:rsidRDefault="00016C79" w:rsidP="00016C79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016C79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Qualidade da apresentação;</w:t>
            </w:r>
          </w:p>
        </w:tc>
      </w:tr>
      <w:tr w:rsidR="00902541" w:rsidRPr="00810F2E" w14:paraId="6FE92159" w14:textId="77777777" w:rsidTr="00016C79">
        <w:trPr>
          <w:trHeight w:val="495"/>
        </w:trPr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E3153D" w14:textId="60A4599E" w:rsidR="00810F2E" w:rsidRPr="00810F2E" w:rsidRDefault="00810F2E" w:rsidP="00810F2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B2A00C" w14:textId="52214015" w:rsidR="00810F2E" w:rsidRPr="00810F2E" w:rsidRDefault="00810F2E" w:rsidP="00810F2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B2D2DC" w14:textId="32506AE2" w:rsidR="00810F2E" w:rsidRPr="00810F2E" w:rsidRDefault="00810F2E" w:rsidP="00810F2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502E58" w14:textId="5FD610D3" w:rsidR="00810F2E" w:rsidRPr="00810F2E" w:rsidRDefault="00810F2E" w:rsidP="00810F2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  <w:tc>
          <w:tcPr>
            <w:tcW w:w="3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0EB983" w14:textId="1593BD69" w:rsidR="00810F2E" w:rsidRPr="00810F2E" w:rsidRDefault="00810F2E" w:rsidP="00810F2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EFC4BC" w14:textId="6ACEAB6F" w:rsidR="00810F2E" w:rsidRPr="00810F2E" w:rsidRDefault="00810F2E" w:rsidP="00810F2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5B3ABC" w14:textId="63C07ED5" w:rsidR="00810F2E" w:rsidRPr="00810F2E" w:rsidRDefault="00810F2E" w:rsidP="00810F2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</w:tr>
    </w:tbl>
    <w:p w14:paraId="4C42750C" w14:textId="7FA9F898" w:rsidR="63EF1C48" w:rsidRDefault="63EF1C48" w:rsidP="63EF1C48">
      <w:pPr>
        <w:pStyle w:val="Ttulo1"/>
        <w:rPr>
          <w:rFonts w:ascii="Calibri" w:eastAsia="Calibri" w:hAnsi="Calibri" w:cs="Calibri"/>
          <w:sz w:val="24"/>
          <w:szCs w:val="24"/>
          <w:lang w:val="pt-BR"/>
        </w:rPr>
      </w:pPr>
      <w:bookmarkStart w:id="0" w:name="_GoBack"/>
      <w:bookmarkEnd w:id="0"/>
    </w:p>
    <w:p w14:paraId="36B2DAC7" w14:textId="77777777" w:rsidR="00022D12" w:rsidRDefault="00022D12" w:rsidP="63EF1C48">
      <w:pPr>
        <w:pStyle w:val="Ttulo1"/>
        <w:rPr>
          <w:rFonts w:ascii="Calibri" w:eastAsia="Calibri" w:hAnsi="Calibri" w:cs="Calibri"/>
          <w:sz w:val="24"/>
          <w:szCs w:val="24"/>
          <w:lang w:val="pt-BR"/>
        </w:rPr>
      </w:pPr>
    </w:p>
    <w:sectPr w:rsidR="00022D12" w:rsidSect="00810F2E">
      <w:headerReference w:type="default" r:id="rId11"/>
      <w:pgSz w:w="16838" w:h="11906" w:orient="landscape" w:code="9"/>
      <w:pgMar w:top="1134" w:right="1134" w:bottom="1134" w:left="1134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E7F5F" w14:textId="77777777" w:rsidR="00DB312F" w:rsidRDefault="00DB312F" w:rsidP="00524988">
      <w:pPr>
        <w:spacing w:after="0" w:line="240" w:lineRule="auto"/>
      </w:pPr>
      <w:r>
        <w:separator/>
      </w:r>
    </w:p>
  </w:endnote>
  <w:endnote w:type="continuationSeparator" w:id="0">
    <w:p w14:paraId="6A48A92F" w14:textId="77777777" w:rsidR="00DB312F" w:rsidRDefault="00DB312F" w:rsidP="00524988">
      <w:pPr>
        <w:spacing w:after="0" w:line="240" w:lineRule="auto"/>
      </w:pPr>
      <w:r>
        <w:continuationSeparator/>
      </w:r>
    </w:p>
  </w:endnote>
  <w:endnote w:type="continuationNotice" w:id="1">
    <w:p w14:paraId="18CD913C" w14:textId="77777777" w:rsidR="00DB312F" w:rsidRDefault="00DB31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altName w:val="Bodoni MT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C0C85" w14:textId="77777777" w:rsidR="00DB312F" w:rsidRDefault="00DB312F" w:rsidP="00524988">
      <w:pPr>
        <w:spacing w:after="0" w:line="240" w:lineRule="auto"/>
      </w:pPr>
      <w:r>
        <w:separator/>
      </w:r>
    </w:p>
  </w:footnote>
  <w:footnote w:type="continuationSeparator" w:id="0">
    <w:p w14:paraId="751F795A" w14:textId="77777777" w:rsidR="00DB312F" w:rsidRDefault="00DB312F" w:rsidP="00524988">
      <w:pPr>
        <w:spacing w:after="0" w:line="240" w:lineRule="auto"/>
      </w:pPr>
      <w:r>
        <w:continuationSeparator/>
      </w:r>
    </w:p>
  </w:footnote>
  <w:footnote w:type="continuationNotice" w:id="1">
    <w:p w14:paraId="5C0D7AD4" w14:textId="77777777" w:rsidR="00DB312F" w:rsidRDefault="00DB312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45097" w14:textId="2B90099D" w:rsidR="007F6572" w:rsidRDefault="00013392" w:rsidP="00022D12">
    <w:pPr>
      <w:pStyle w:val="Ttulo"/>
      <w:spacing w:after="12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5D979D" wp14:editId="7D28C2CD">
              <wp:simplePos x="0" y="0"/>
              <wp:positionH relativeFrom="column">
                <wp:posOffset>1540510</wp:posOffset>
              </wp:positionH>
              <wp:positionV relativeFrom="paragraph">
                <wp:posOffset>15240</wp:posOffset>
              </wp:positionV>
              <wp:extent cx="2463800" cy="425450"/>
              <wp:effectExtent l="0" t="0" r="0" b="0"/>
              <wp:wrapNone/>
              <wp:docPr id="11" name="object 9"/>
              <wp:cNvGraphicFramePr>
                <a:graphicFrameLocks xmlns:a="http://schemas.openxmlformats.org/drawingml/2006/main" noGrp="1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 noChangeAspect="1"/>
                    </wps:cNvSpPr>
                    <wps:spPr>
                      <a:xfrm>
                        <a:off x="0" y="0"/>
                        <a:ext cx="2463800" cy="425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5E0812" w14:textId="77777777" w:rsidR="00561394" w:rsidRPr="00C3103E" w:rsidRDefault="00561394" w:rsidP="00561394">
                          <w:pPr>
                            <w:spacing w:before="18"/>
                            <w:ind w:left="14"/>
                            <w:rPr>
                              <w:rFonts w:ascii="Montserrat Medium" w:eastAsiaTheme="majorEastAsia" w:hAnsi="Montserrat Medium" w:cs="Montserrat Medium"/>
                              <w:color w:val="4D4D4D"/>
                              <w:spacing w:val="-4"/>
                              <w:sz w:val="36"/>
                              <w:szCs w:val="36"/>
                            </w:rPr>
                          </w:pPr>
                          <w:r w:rsidRPr="00C3103E">
                            <w:rPr>
                              <w:rFonts w:ascii="Montserrat Medium" w:eastAsiaTheme="majorEastAsia" w:hAnsi="Montserrat Medium" w:cs="Montserrat Medium"/>
                              <w:color w:val="4D4D4D"/>
                              <w:spacing w:val="-4"/>
                              <w:sz w:val="36"/>
                              <w:szCs w:val="36"/>
                            </w:rPr>
                            <w:t>PROEDUCADOR</w:t>
                          </w:r>
                        </w:p>
                      </w:txbxContent>
                    </wps:txbx>
                    <wps:bodyPr vert="horz" wrap="square" lIns="0" tIns="11430" rIns="0" bIns="0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195D979D" id="_x0000_t202" coordsize="21600,21600" o:spt="202" path="m,l,21600r21600,l21600,xe">
              <v:stroke joinstyle="miter"/>
              <v:path gradientshapeok="t" o:connecttype="rect"/>
            </v:shapetype>
            <v:shape id="object 9" o:spid="_x0000_s1026" type="#_x0000_t202" style="position:absolute;left:0;text-align:left;margin-left:121.3pt;margin-top:1.2pt;width:194pt;height:3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" filled="f" stroked="f">
              <o:lock v:ext="edit" aspectratio="t" grouping="t"/>
              <v:textbox style="mso-fit-shape-to-text:t" inset="0,.9pt,0,0">
                <w:txbxContent>
                  <w:p w14:paraId="195E0812" w14:textId="77777777" w:rsidR="00561394" w:rsidRPr="00C3103E" w:rsidRDefault="00561394" w:rsidP="00561394">
                    <w:pPr>
                      <w:spacing w:before="18"/>
                      <w:ind w:left="14"/>
                      <w:rPr>
                        <w:rFonts w:ascii="Montserrat Medium" w:eastAsiaTheme="majorEastAsia" w:hAnsi="Montserrat Medium" w:cs="Montserrat Medium"/>
                        <w:color w:val="4D4D4D"/>
                        <w:spacing w:val="-4"/>
                        <w:sz w:val="36"/>
                        <w:szCs w:val="36"/>
                      </w:rPr>
                    </w:pPr>
                    <w:r w:rsidRPr="00C3103E">
                      <w:rPr>
                        <w:rFonts w:ascii="Montserrat Medium" w:eastAsiaTheme="majorEastAsia" w:hAnsi="Montserrat Medium" w:cs="Montserrat Medium"/>
                        <w:color w:val="4D4D4D"/>
                        <w:spacing w:val="-4"/>
                        <w:sz w:val="36"/>
                        <w:szCs w:val="36"/>
                      </w:rPr>
                      <w:t>PROEDUCADOR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0288" behindDoc="0" locked="0" layoutInCell="1" allowOverlap="1" wp14:anchorId="15A56FE9" wp14:editId="5FDFE4F8">
              <wp:simplePos x="0" y="0"/>
              <wp:positionH relativeFrom="column">
                <wp:posOffset>1417319</wp:posOffset>
              </wp:positionH>
              <wp:positionV relativeFrom="paragraph">
                <wp:posOffset>0</wp:posOffset>
              </wp:positionV>
              <wp:extent cx="0" cy="340360"/>
              <wp:effectExtent l="0" t="0" r="19050" b="2540"/>
              <wp:wrapNone/>
              <wp:docPr id="10" name="object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0" cy="3403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680719">
                            <a:moveTo>
                              <a:pt x="0" y="680326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25031">
                        <a:solidFill>
                          <a:srgbClr val="E00000"/>
                        </a:solidFill>
                      </a:ln>
                    </wps:spPr>
                    <wps:bodyPr wrap="square" lIns="0" tIns="0" rIns="0" bIns="0" rtlCol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151CC0DD" id="object 8" o:spid="_x0000_s1026" style="position:absolute;margin-left:111.6pt;margin-top:0;width:0;height:26.8pt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0,680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" path="m,680326l,e" filled="f" strokecolor="#e00000" strokeweight=".69531mm">
              <v:path arrowok="t"/>
              <o:lock v:ext="edit" aspectratio="t"/>
            </v:shape>
          </w:pict>
        </mc:Fallback>
      </mc:AlternateContent>
    </w:r>
    <w:r w:rsidR="007F6572">
      <w:t>  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7393A51" wp14:editId="45C4B8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332865" cy="340360"/>
              <wp:effectExtent l="0" t="0" r="0" b="0"/>
              <wp:wrapNone/>
              <wp:docPr id="4" name="object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32865" cy="340360"/>
                        <a:chOff x="0" y="0"/>
                        <a:chExt cx="2666416" cy="680720"/>
                      </a:xfrm>
                    </wpg:grpSpPr>
                    <wps:wsp>
                      <wps:cNvPr id="6" name="object 6"/>
                      <wps:cNvSpPr/>
                      <wps:spPr>
                        <a:xfrm>
                          <a:off x="51" y="0"/>
                          <a:ext cx="2666365" cy="680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6365" h="680719">
                              <a:moveTo>
                                <a:pt x="2666085" y="0"/>
                              </a:moveTo>
                              <a:lnTo>
                                <a:pt x="0" y="0"/>
                              </a:lnTo>
                              <a:lnTo>
                                <a:pt x="0" y="680326"/>
                              </a:lnTo>
                              <a:lnTo>
                                <a:pt x="2666085" y="680326"/>
                              </a:lnTo>
                              <a:lnTo>
                                <a:pt x="2666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00000"/>
                        </a:solidFill>
                      </wps:spPr>
                      <wps:bodyPr wrap="square" lIns="0" tIns="0" rIns="0" bIns="0" rtlCol="0"/>
                    </wps:wsp>
                    <wps:wsp>
                      <wps:cNvPr id="7" name="object 7"/>
                      <wps:cNvSpPr/>
                      <wps:spPr>
                        <a:xfrm>
                          <a:off x="0" y="87007"/>
                          <a:ext cx="2666365" cy="5054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6365" h="505459">
                              <a:moveTo>
                                <a:pt x="143192" y="477189"/>
                              </a:moveTo>
                              <a:lnTo>
                                <a:pt x="0" y="477189"/>
                              </a:lnTo>
                              <a:lnTo>
                                <a:pt x="0" y="495096"/>
                              </a:lnTo>
                              <a:lnTo>
                                <a:pt x="143192" y="495096"/>
                              </a:lnTo>
                              <a:lnTo>
                                <a:pt x="143192" y="477189"/>
                              </a:lnTo>
                              <a:close/>
                            </a:path>
                            <a:path w="2666365" h="505459">
                              <a:moveTo>
                                <a:pt x="143192" y="362585"/>
                              </a:moveTo>
                              <a:lnTo>
                                <a:pt x="0" y="362585"/>
                              </a:lnTo>
                              <a:lnTo>
                                <a:pt x="0" y="380492"/>
                              </a:lnTo>
                              <a:lnTo>
                                <a:pt x="143192" y="380492"/>
                              </a:lnTo>
                              <a:lnTo>
                                <a:pt x="143192" y="362585"/>
                              </a:lnTo>
                              <a:close/>
                            </a:path>
                            <a:path w="2666365" h="505459">
                              <a:moveTo>
                                <a:pt x="143192" y="243674"/>
                              </a:moveTo>
                              <a:lnTo>
                                <a:pt x="0" y="243674"/>
                              </a:lnTo>
                              <a:lnTo>
                                <a:pt x="0" y="261581"/>
                              </a:lnTo>
                              <a:lnTo>
                                <a:pt x="143192" y="261581"/>
                              </a:lnTo>
                              <a:lnTo>
                                <a:pt x="143192" y="243674"/>
                              </a:lnTo>
                              <a:close/>
                            </a:path>
                            <a:path w="2666365" h="505459">
                              <a:moveTo>
                                <a:pt x="143192" y="126365"/>
                              </a:moveTo>
                              <a:lnTo>
                                <a:pt x="0" y="126365"/>
                              </a:lnTo>
                              <a:lnTo>
                                <a:pt x="0" y="144297"/>
                              </a:lnTo>
                              <a:lnTo>
                                <a:pt x="143192" y="144297"/>
                              </a:lnTo>
                              <a:lnTo>
                                <a:pt x="143192" y="126365"/>
                              </a:lnTo>
                              <a:close/>
                            </a:path>
                            <a:path w="2666365" h="505459">
                              <a:moveTo>
                                <a:pt x="143192" y="12103"/>
                              </a:moveTo>
                              <a:lnTo>
                                <a:pt x="0" y="12103"/>
                              </a:lnTo>
                              <a:lnTo>
                                <a:pt x="0" y="30010"/>
                              </a:lnTo>
                              <a:lnTo>
                                <a:pt x="143192" y="30010"/>
                              </a:lnTo>
                              <a:lnTo>
                                <a:pt x="143192" y="12103"/>
                              </a:lnTo>
                              <a:close/>
                            </a:path>
                            <a:path w="2666365" h="505459">
                              <a:moveTo>
                                <a:pt x="655853" y="100622"/>
                              </a:moveTo>
                              <a:lnTo>
                                <a:pt x="653923" y="94056"/>
                              </a:lnTo>
                              <a:lnTo>
                                <a:pt x="644245" y="61010"/>
                              </a:lnTo>
                              <a:lnTo>
                                <a:pt x="618147" y="32423"/>
                              </a:lnTo>
                              <a:lnTo>
                                <a:pt x="580974" y="13563"/>
                              </a:lnTo>
                              <a:lnTo>
                                <a:pt x="536130" y="3187"/>
                              </a:lnTo>
                              <a:lnTo>
                                <a:pt x="487070" y="0"/>
                              </a:lnTo>
                              <a:lnTo>
                                <a:pt x="443458" y="2082"/>
                              </a:lnTo>
                              <a:lnTo>
                                <a:pt x="400570" y="8940"/>
                              </a:lnTo>
                              <a:lnTo>
                                <a:pt x="359879" y="21475"/>
                              </a:lnTo>
                              <a:lnTo>
                                <a:pt x="322834" y="40576"/>
                              </a:lnTo>
                              <a:lnTo>
                                <a:pt x="290918" y="67183"/>
                              </a:lnTo>
                              <a:lnTo>
                                <a:pt x="265582" y="102171"/>
                              </a:lnTo>
                              <a:lnTo>
                                <a:pt x="248310" y="146456"/>
                              </a:lnTo>
                              <a:lnTo>
                                <a:pt x="244881" y="184023"/>
                              </a:lnTo>
                              <a:lnTo>
                                <a:pt x="251498" y="217170"/>
                              </a:lnTo>
                              <a:lnTo>
                                <a:pt x="268528" y="244538"/>
                              </a:lnTo>
                              <a:lnTo>
                                <a:pt x="296354" y="264718"/>
                              </a:lnTo>
                              <a:lnTo>
                                <a:pt x="353555" y="286410"/>
                              </a:lnTo>
                              <a:lnTo>
                                <a:pt x="406501" y="300316"/>
                              </a:lnTo>
                              <a:lnTo>
                                <a:pt x="449237" y="313207"/>
                              </a:lnTo>
                              <a:lnTo>
                                <a:pt x="475856" y="331787"/>
                              </a:lnTo>
                              <a:lnTo>
                                <a:pt x="480453" y="362813"/>
                              </a:lnTo>
                              <a:lnTo>
                                <a:pt x="469290" y="383984"/>
                              </a:lnTo>
                              <a:lnTo>
                                <a:pt x="449084" y="399097"/>
                              </a:lnTo>
                              <a:lnTo>
                                <a:pt x="424357" y="408165"/>
                              </a:lnTo>
                              <a:lnTo>
                                <a:pt x="399592" y="411187"/>
                              </a:lnTo>
                              <a:lnTo>
                                <a:pt x="367385" y="406590"/>
                              </a:lnTo>
                              <a:lnTo>
                                <a:pt x="344449" y="393052"/>
                              </a:lnTo>
                              <a:lnTo>
                                <a:pt x="332524" y="370941"/>
                              </a:lnTo>
                              <a:lnTo>
                                <a:pt x="333324" y="340639"/>
                              </a:lnTo>
                              <a:lnTo>
                                <a:pt x="198920" y="340639"/>
                              </a:lnTo>
                              <a:lnTo>
                                <a:pt x="194754" y="391236"/>
                              </a:lnTo>
                              <a:lnTo>
                                <a:pt x="203377" y="430898"/>
                              </a:lnTo>
                              <a:lnTo>
                                <a:pt x="252145" y="482015"/>
                              </a:lnTo>
                              <a:lnTo>
                                <a:pt x="288848" y="495769"/>
                              </a:lnTo>
                              <a:lnTo>
                                <a:pt x="331482" y="503174"/>
                              </a:lnTo>
                              <a:lnTo>
                                <a:pt x="378333" y="505383"/>
                              </a:lnTo>
                              <a:lnTo>
                                <a:pt x="426085" y="502399"/>
                              </a:lnTo>
                              <a:lnTo>
                                <a:pt x="472173" y="493395"/>
                              </a:lnTo>
                              <a:lnTo>
                                <a:pt x="515023" y="478269"/>
                              </a:lnTo>
                              <a:lnTo>
                                <a:pt x="553110" y="456920"/>
                              </a:lnTo>
                              <a:lnTo>
                                <a:pt x="584885" y="429285"/>
                              </a:lnTo>
                              <a:lnTo>
                                <a:pt x="597598" y="411187"/>
                              </a:lnTo>
                              <a:lnTo>
                                <a:pt x="608799" y="395262"/>
                              </a:lnTo>
                              <a:lnTo>
                                <a:pt x="623328" y="354749"/>
                              </a:lnTo>
                              <a:lnTo>
                                <a:pt x="626935" y="305727"/>
                              </a:lnTo>
                              <a:lnTo>
                                <a:pt x="616102" y="269392"/>
                              </a:lnTo>
                              <a:lnTo>
                                <a:pt x="563943" y="225272"/>
                              </a:lnTo>
                              <a:lnTo>
                                <a:pt x="492569" y="203377"/>
                              </a:lnTo>
                              <a:lnTo>
                                <a:pt x="457720" y="194830"/>
                              </a:lnTo>
                              <a:lnTo>
                                <a:pt x="432079" y="187058"/>
                              </a:lnTo>
                              <a:lnTo>
                                <a:pt x="408990" y="176453"/>
                              </a:lnTo>
                              <a:lnTo>
                                <a:pt x="393598" y="160921"/>
                              </a:lnTo>
                              <a:lnTo>
                                <a:pt x="391083" y="138391"/>
                              </a:lnTo>
                              <a:lnTo>
                                <a:pt x="399415" y="121259"/>
                              </a:lnTo>
                              <a:lnTo>
                                <a:pt x="415023" y="107162"/>
                              </a:lnTo>
                              <a:lnTo>
                                <a:pt x="435470" y="97586"/>
                              </a:lnTo>
                              <a:lnTo>
                                <a:pt x="458279" y="94056"/>
                              </a:lnTo>
                              <a:lnTo>
                                <a:pt x="474192" y="95059"/>
                              </a:lnTo>
                              <a:lnTo>
                                <a:pt x="512927" y="117843"/>
                              </a:lnTo>
                              <a:lnTo>
                                <a:pt x="517194" y="139280"/>
                              </a:lnTo>
                              <a:lnTo>
                                <a:pt x="515175" y="152514"/>
                              </a:lnTo>
                              <a:lnTo>
                                <a:pt x="649541" y="152514"/>
                              </a:lnTo>
                              <a:lnTo>
                                <a:pt x="655853" y="100622"/>
                              </a:lnTo>
                              <a:close/>
                            </a:path>
                            <a:path w="2666365" h="505459">
                              <a:moveTo>
                                <a:pt x="1141374" y="10045"/>
                              </a:moveTo>
                              <a:lnTo>
                                <a:pt x="771842" y="10045"/>
                              </a:lnTo>
                              <a:lnTo>
                                <a:pt x="668718" y="495185"/>
                              </a:lnTo>
                              <a:lnTo>
                                <a:pt x="1038250" y="495185"/>
                              </a:lnTo>
                              <a:lnTo>
                                <a:pt x="1058291" y="401104"/>
                              </a:lnTo>
                              <a:lnTo>
                                <a:pt x="823125" y="401104"/>
                              </a:lnTo>
                              <a:lnTo>
                                <a:pt x="844969" y="298310"/>
                              </a:lnTo>
                              <a:lnTo>
                                <a:pt x="1061326" y="298310"/>
                              </a:lnTo>
                              <a:lnTo>
                                <a:pt x="1081239" y="204254"/>
                              </a:lnTo>
                              <a:lnTo>
                                <a:pt x="864882" y="204254"/>
                              </a:lnTo>
                              <a:lnTo>
                                <a:pt x="886167" y="104127"/>
                              </a:lnTo>
                              <a:lnTo>
                                <a:pt x="1121346" y="104127"/>
                              </a:lnTo>
                              <a:lnTo>
                                <a:pt x="1141374" y="10045"/>
                              </a:lnTo>
                              <a:close/>
                            </a:path>
                            <a:path w="2666365" h="505459">
                              <a:moveTo>
                                <a:pt x="1690319" y="10045"/>
                              </a:moveTo>
                              <a:lnTo>
                                <a:pt x="1569389" y="10045"/>
                              </a:lnTo>
                              <a:lnTo>
                                <a:pt x="1492783" y="370192"/>
                              </a:lnTo>
                              <a:lnTo>
                                <a:pt x="1491208" y="371551"/>
                              </a:lnTo>
                              <a:lnTo>
                                <a:pt x="1432382" y="123634"/>
                              </a:lnTo>
                              <a:lnTo>
                                <a:pt x="1405432" y="10045"/>
                              </a:lnTo>
                              <a:lnTo>
                                <a:pt x="1217295" y="10045"/>
                              </a:lnTo>
                              <a:lnTo>
                                <a:pt x="1114171" y="495185"/>
                              </a:lnTo>
                              <a:lnTo>
                                <a:pt x="1235113" y="495185"/>
                              </a:lnTo>
                              <a:lnTo>
                                <a:pt x="1314069" y="123634"/>
                              </a:lnTo>
                              <a:lnTo>
                                <a:pt x="1315415" y="123634"/>
                              </a:lnTo>
                              <a:lnTo>
                                <a:pt x="1401076" y="495185"/>
                              </a:lnTo>
                              <a:lnTo>
                                <a:pt x="1587195" y="495185"/>
                              </a:lnTo>
                              <a:lnTo>
                                <a:pt x="1613471" y="371551"/>
                              </a:lnTo>
                              <a:lnTo>
                                <a:pt x="1690319" y="10045"/>
                              </a:lnTo>
                              <a:close/>
                            </a:path>
                            <a:path w="2666365" h="505459">
                              <a:moveTo>
                                <a:pt x="2183854" y="495185"/>
                              </a:moveTo>
                              <a:lnTo>
                                <a:pt x="2166594" y="400456"/>
                              </a:lnTo>
                              <a:lnTo>
                                <a:pt x="2149462" y="306374"/>
                              </a:lnTo>
                              <a:lnTo>
                                <a:pt x="2112734" y="104787"/>
                              </a:lnTo>
                              <a:lnTo>
                                <a:pt x="2095487" y="10045"/>
                              </a:lnTo>
                              <a:lnTo>
                                <a:pt x="2006917" y="10045"/>
                              </a:lnTo>
                              <a:lnTo>
                                <a:pt x="2006917" y="306374"/>
                              </a:lnTo>
                              <a:lnTo>
                                <a:pt x="1877237" y="306374"/>
                              </a:lnTo>
                              <a:lnTo>
                                <a:pt x="1985962" y="104787"/>
                              </a:lnTo>
                              <a:lnTo>
                                <a:pt x="1987981" y="104787"/>
                              </a:lnTo>
                              <a:lnTo>
                                <a:pt x="2006917" y="306374"/>
                              </a:lnTo>
                              <a:lnTo>
                                <a:pt x="2006917" y="10045"/>
                              </a:lnTo>
                              <a:lnTo>
                                <a:pt x="1931543" y="10045"/>
                              </a:lnTo>
                              <a:lnTo>
                                <a:pt x="1636903" y="495185"/>
                              </a:lnTo>
                              <a:lnTo>
                                <a:pt x="1771294" y="495185"/>
                              </a:lnTo>
                              <a:lnTo>
                                <a:pt x="1823021" y="400456"/>
                              </a:lnTo>
                              <a:lnTo>
                                <a:pt x="2019896" y="400456"/>
                              </a:lnTo>
                              <a:lnTo>
                                <a:pt x="2031987" y="495185"/>
                              </a:lnTo>
                              <a:lnTo>
                                <a:pt x="2183854" y="495185"/>
                              </a:lnTo>
                              <a:close/>
                            </a:path>
                            <a:path w="2666365" h="505459">
                              <a:moveTo>
                                <a:pt x="2472423" y="10045"/>
                              </a:moveTo>
                              <a:lnTo>
                                <a:pt x="2338057" y="10045"/>
                              </a:lnTo>
                              <a:lnTo>
                                <a:pt x="2234895" y="495185"/>
                              </a:lnTo>
                              <a:lnTo>
                                <a:pt x="2369286" y="495185"/>
                              </a:lnTo>
                              <a:lnTo>
                                <a:pt x="2472423" y="10045"/>
                              </a:lnTo>
                              <a:close/>
                            </a:path>
                            <a:path w="2666365" h="505459">
                              <a:moveTo>
                                <a:pt x="2666085" y="477189"/>
                              </a:moveTo>
                              <a:lnTo>
                                <a:pt x="2522880" y="477189"/>
                              </a:lnTo>
                              <a:lnTo>
                                <a:pt x="2522880" y="495096"/>
                              </a:lnTo>
                              <a:lnTo>
                                <a:pt x="2666085" y="495096"/>
                              </a:lnTo>
                              <a:lnTo>
                                <a:pt x="2666085" y="477189"/>
                              </a:lnTo>
                              <a:close/>
                            </a:path>
                            <a:path w="2666365" h="505459">
                              <a:moveTo>
                                <a:pt x="2666085" y="362585"/>
                              </a:moveTo>
                              <a:lnTo>
                                <a:pt x="2522880" y="362585"/>
                              </a:lnTo>
                              <a:lnTo>
                                <a:pt x="2522880" y="380492"/>
                              </a:lnTo>
                              <a:lnTo>
                                <a:pt x="2666085" y="380492"/>
                              </a:lnTo>
                              <a:lnTo>
                                <a:pt x="2666085" y="362585"/>
                              </a:lnTo>
                              <a:close/>
                            </a:path>
                            <a:path w="2666365" h="505459">
                              <a:moveTo>
                                <a:pt x="2666085" y="243674"/>
                              </a:moveTo>
                              <a:lnTo>
                                <a:pt x="2522880" y="243674"/>
                              </a:lnTo>
                              <a:lnTo>
                                <a:pt x="2522880" y="261581"/>
                              </a:lnTo>
                              <a:lnTo>
                                <a:pt x="2666085" y="261581"/>
                              </a:lnTo>
                              <a:lnTo>
                                <a:pt x="2666085" y="243674"/>
                              </a:lnTo>
                              <a:close/>
                            </a:path>
                            <a:path w="2666365" h="505459">
                              <a:moveTo>
                                <a:pt x="2666085" y="126365"/>
                              </a:moveTo>
                              <a:lnTo>
                                <a:pt x="2522880" y="126365"/>
                              </a:lnTo>
                              <a:lnTo>
                                <a:pt x="2522880" y="144297"/>
                              </a:lnTo>
                              <a:lnTo>
                                <a:pt x="2666085" y="144297"/>
                              </a:lnTo>
                              <a:lnTo>
                                <a:pt x="2666085" y="126365"/>
                              </a:lnTo>
                              <a:close/>
                            </a:path>
                            <a:path w="2666365" h="505459">
                              <a:moveTo>
                                <a:pt x="2666085" y="12103"/>
                              </a:moveTo>
                              <a:lnTo>
                                <a:pt x="2522880" y="12103"/>
                              </a:lnTo>
                              <a:lnTo>
                                <a:pt x="2522880" y="30010"/>
                              </a:lnTo>
                              <a:lnTo>
                                <a:pt x="2666085" y="30010"/>
                              </a:lnTo>
                              <a:lnTo>
                                <a:pt x="2666085" y="121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group w14:anchorId="0BA25DC9" id="object 5" o:spid="_x0000_s1026" style="position:absolute;margin-left:0;margin-top:0;width:104.95pt;height:26.8pt;z-index:251659264;mso-width-relative:margin;mso-height-relative:margin" coordsize="26664,6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">
              <o:lock v:ext="edit" aspectratio="t"/>
              <v:shape id="object 6" o:spid="_x0000_s1027" style="position:absolute;width:26664;height:6807;visibility:visible;mso-wrap-style:square;v-text-anchor:top" coordsize="2666365,680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" path="m2666085,l,,,680326r2666085,l2666085,xe" fillcolor="#e00000" stroked="f">
                <v:path arrowok="t"/>
              </v:shape>
              <v:shape id="object 7" o:spid="_x0000_s1028" style="position:absolute;top:870;width:26663;height:5054;visibility:visible;mso-wrap-style:square;v-text-anchor:top" coordsize="2666365,505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" path="m143192,477189l,477189r,17907l143192,495096r,-17907xem143192,362585l,362585r,17907l143192,380492r,-17907xem143192,243674l,243674r,17907l143192,261581r,-17907xem143192,126365l,126365r,17932l143192,144297r,-17932xem143192,12103l,12103,,30010r143192,l143192,12103xem655853,100622r-1930,-6566l644245,61010,618147,32423,580974,13563,536130,3187,487070,,443458,2082,400570,8940,359879,21475,322834,40576,290918,67183r-25336,34988l248310,146456r-3429,37567l251498,217170r17030,27368l296354,264718r57201,21692l406501,300316r42736,12891l475856,331787r4597,31026l469290,383984r-20206,15113l424357,408165r-24765,3022l367385,406590,344449,393052,332524,370941r800,-30302l198920,340639r-4166,50597l203377,430898r48768,51117l288848,495769r42634,7405l378333,505383r47752,-2984l472173,493395r42850,-15126l553110,456920r31775,-27635l597598,411187r11201,-15925l623328,354749r3607,-49022l616102,269392,563943,225272,492569,203377r-34849,-8547l432079,187058,408990,176453,393598,160921r-2515,-22530l399415,121259r15608,-14097l435470,97586r22809,-3530l474192,95059r38735,22784l517194,139280r-2019,13234l649541,152514r6312,-51892xem1141374,10045r-369532,l668718,495185r369532,l1058291,401104r-235166,l844969,298310r216357,l1081239,204254r-216357,l886167,104127r235179,l1141374,10045xem1690319,10045r-120930,l1492783,370192r-1575,1359l1432382,123634,1405432,10045r-188137,l1114171,495185r120942,l1314069,123634r1346,l1401076,495185r186119,l1613471,371551,1690319,10045xem2183854,495185r-17260,-94729l2149462,306374,2112734,104787,2095487,10045r-88570,l2006917,306374r-129680,l1985962,104787r2019,l2006917,306374r,-296329l1931543,10045,1636903,495185r134391,l1823021,400456r196875,l2031987,495185r151867,xem2472423,10045r-134366,l2234895,495185r134391,l2472423,10045xem2666085,477189r-143205,l2522880,495096r143205,l2666085,477189xem2666085,362585r-143205,l2522880,380492r143205,l2666085,362585xem2666085,243674r-143205,l2522880,261581r143205,l2666085,243674xem2666085,126365r-143205,l2522880,144297r143205,l2666085,126365xem2666085,12103r-143205,l2522880,30010r143205,l2666085,12103xe" stroked="f">
                <v:path arrowok="t"/>
              </v:shape>
            </v:group>
          </w:pict>
        </mc:Fallback>
      </mc:AlternateContent>
    </w:r>
    <w:r w:rsidR="00022D12">
      <w:tab/>
    </w:r>
    <w:r w:rsidR="00022D12">
      <w:tab/>
    </w:r>
    <w:r w:rsidR="00022D12">
      <w:tab/>
    </w:r>
    <w:r w:rsidR="00022D12">
      <w:tab/>
    </w:r>
    <w:r w:rsidR="00022D12">
      <w:tab/>
    </w:r>
    <w:r w:rsidR="00022D12">
      <w:tab/>
    </w:r>
    <w:r w:rsidR="00022D12">
      <w:tab/>
    </w:r>
    <w:r w:rsidR="00022D12">
      <w:tab/>
    </w:r>
    <w:r w:rsidR="00022D12">
      <w:tab/>
    </w:r>
    <w:r w:rsidR="00022D12">
      <w:tab/>
    </w:r>
    <w:r w:rsidR="00022D12">
      <w:tab/>
    </w:r>
    <w:r w:rsidR="00022D12">
      <w:tab/>
    </w:r>
    <w:r w:rsidR="00022D12">
      <w:tab/>
    </w:r>
    <w:r w:rsidR="00022D12">
      <w:tab/>
    </w:r>
    <w:r w:rsidR="00022D12">
      <w:tab/>
    </w:r>
    <w:r w:rsidR="00022D12">
      <w:rPr>
        <w:rFonts w:ascii="Calibri" w:eastAsia="Calibri" w:hAnsi="Calibri" w:cs="Calibri"/>
        <w:szCs w:val="28"/>
        <w:lang w:val="pt-BR"/>
      </w:rPr>
      <w:t>PLANO DE RECUPERAÇÃO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847BB7"/>
    <w:multiLevelType w:val="hybridMultilevel"/>
    <w:tmpl w:val="D35276C2"/>
    <w:lvl w:ilvl="0" w:tplc="64A0D9E8">
      <w:start w:val="1"/>
      <w:numFmt w:val="decimal"/>
      <w:lvlText w:val="%1."/>
      <w:lvlJc w:val="left"/>
      <w:pPr>
        <w:ind w:left="720" w:hanging="360"/>
      </w:pPr>
    </w:lvl>
    <w:lvl w:ilvl="1" w:tplc="2BDE69AA">
      <w:start w:val="1"/>
      <w:numFmt w:val="lowerLetter"/>
      <w:lvlText w:val="%2."/>
      <w:lvlJc w:val="left"/>
      <w:pPr>
        <w:ind w:left="1440" w:hanging="360"/>
      </w:pPr>
    </w:lvl>
    <w:lvl w:ilvl="2" w:tplc="03843074">
      <w:start w:val="1"/>
      <w:numFmt w:val="lowerRoman"/>
      <w:lvlText w:val="%3."/>
      <w:lvlJc w:val="right"/>
      <w:pPr>
        <w:ind w:left="2160" w:hanging="180"/>
      </w:pPr>
    </w:lvl>
    <w:lvl w:ilvl="3" w:tplc="533A3D00">
      <w:start w:val="1"/>
      <w:numFmt w:val="decimal"/>
      <w:lvlText w:val="%4."/>
      <w:lvlJc w:val="left"/>
      <w:pPr>
        <w:ind w:left="2880" w:hanging="360"/>
      </w:pPr>
    </w:lvl>
    <w:lvl w:ilvl="4" w:tplc="A5C4FBD8">
      <w:start w:val="1"/>
      <w:numFmt w:val="lowerLetter"/>
      <w:lvlText w:val="%5."/>
      <w:lvlJc w:val="left"/>
      <w:pPr>
        <w:ind w:left="3600" w:hanging="360"/>
      </w:pPr>
    </w:lvl>
    <w:lvl w:ilvl="5" w:tplc="3DA0B0E0">
      <w:start w:val="1"/>
      <w:numFmt w:val="lowerRoman"/>
      <w:lvlText w:val="%6."/>
      <w:lvlJc w:val="right"/>
      <w:pPr>
        <w:ind w:left="4320" w:hanging="180"/>
      </w:pPr>
    </w:lvl>
    <w:lvl w:ilvl="6" w:tplc="242633A8">
      <w:start w:val="1"/>
      <w:numFmt w:val="decimal"/>
      <w:lvlText w:val="%7."/>
      <w:lvlJc w:val="left"/>
      <w:pPr>
        <w:ind w:left="5040" w:hanging="360"/>
      </w:pPr>
    </w:lvl>
    <w:lvl w:ilvl="7" w:tplc="2E5265F0">
      <w:start w:val="1"/>
      <w:numFmt w:val="lowerLetter"/>
      <w:lvlText w:val="%8."/>
      <w:lvlJc w:val="left"/>
      <w:pPr>
        <w:ind w:left="5760" w:hanging="360"/>
      </w:pPr>
    </w:lvl>
    <w:lvl w:ilvl="8" w:tplc="24DC4DD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B2F52"/>
    <w:multiLevelType w:val="multilevel"/>
    <w:tmpl w:val="32E4A5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487D3E"/>
    <w:multiLevelType w:val="multilevel"/>
    <w:tmpl w:val="0CAA4B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F53930"/>
    <w:multiLevelType w:val="multilevel"/>
    <w:tmpl w:val="32705F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632E09"/>
    <w:multiLevelType w:val="hybridMultilevel"/>
    <w:tmpl w:val="83A83DB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F0675"/>
    <w:multiLevelType w:val="multilevel"/>
    <w:tmpl w:val="E878068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14055F"/>
    <w:multiLevelType w:val="hybridMultilevel"/>
    <w:tmpl w:val="61B491F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472199"/>
    <w:multiLevelType w:val="multilevel"/>
    <w:tmpl w:val="52DA0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04027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E3E2C"/>
    <w:multiLevelType w:val="hybridMultilevel"/>
    <w:tmpl w:val="A112D18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95D538B"/>
    <w:multiLevelType w:val="multilevel"/>
    <w:tmpl w:val="71C29C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35ABC"/>
    <w:multiLevelType w:val="hybridMultilevel"/>
    <w:tmpl w:val="6DA4B44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D94921"/>
    <w:multiLevelType w:val="multilevel"/>
    <w:tmpl w:val="75A225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3A268A"/>
    <w:multiLevelType w:val="hybridMultilevel"/>
    <w:tmpl w:val="66EE1CD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9227FAD"/>
    <w:multiLevelType w:val="multilevel"/>
    <w:tmpl w:val="C268A6B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043BD5"/>
    <w:multiLevelType w:val="hybridMultilevel"/>
    <w:tmpl w:val="2E6EA3A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3A3700"/>
    <w:multiLevelType w:val="multilevel"/>
    <w:tmpl w:val="4F2478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811459"/>
    <w:multiLevelType w:val="hybridMultilevel"/>
    <w:tmpl w:val="933E56C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13"/>
  </w:num>
  <w:num w:numId="4">
    <w:abstractNumId w:val="10"/>
  </w:num>
  <w:num w:numId="5">
    <w:abstractNumId w:val="0"/>
  </w:num>
  <w:num w:numId="6">
    <w:abstractNumId w:val="11"/>
  </w:num>
  <w:num w:numId="7">
    <w:abstractNumId w:val="0"/>
  </w:num>
  <w:num w:numId="8">
    <w:abstractNumId w:val="16"/>
  </w:num>
  <w:num w:numId="9">
    <w:abstractNumId w:val="9"/>
  </w:num>
  <w:num w:numId="10">
    <w:abstractNumId w:val="7"/>
  </w:num>
  <w:num w:numId="11">
    <w:abstractNumId w:val="14"/>
  </w:num>
  <w:num w:numId="12">
    <w:abstractNumId w:val="8"/>
  </w:num>
  <w:num w:numId="13">
    <w:abstractNumId w:val="4"/>
  </w:num>
  <w:num w:numId="14">
    <w:abstractNumId w:val="15"/>
  </w:num>
  <w:num w:numId="15">
    <w:abstractNumId w:val="2"/>
  </w:num>
  <w:num w:numId="16">
    <w:abstractNumId w:val="19"/>
  </w:num>
  <w:num w:numId="17">
    <w:abstractNumId w:val="3"/>
  </w:num>
  <w:num w:numId="18">
    <w:abstractNumId w:val="12"/>
  </w:num>
  <w:num w:numId="19">
    <w:abstractNumId w:val="6"/>
  </w:num>
  <w:num w:numId="20">
    <w:abstractNumId w:val="17"/>
  </w:num>
  <w:num w:numId="21">
    <w:abstractNumId w:val="5"/>
  </w:num>
  <w:num w:numId="22">
    <w:abstractNumId w:val="18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59"/>
    <w:rsid w:val="00013392"/>
    <w:rsid w:val="00016C79"/>
    <w:rsid w:val="00022D12"/>
    <w:rsid w:val="00031774"/>
    <w:rsid w:val="00041ED0"/>
    <w:rsid w:val="00044941"/>
    <w:rsid w:val="0004501E"/>
    <w:rsid w:val="00076856"/>
    <w:rsid w:val="00083952"/>
    <w:rsid w:val="00097C80"/>
    <w:rsid w:val="000F5519"/>
    <w:rsid w:val="00114963"/>
    <w:rsid w:val="00116CF0"/>
    <w:rsid w:val="00151A42"/>
    <w:rsid w:val="001C0AC8"/>
    <w:rsid w:val="001C5D24"/>
    <w:rsid w:val="001E3ADA"/>
    <w:rsid w:val="002261A4"/>
    <w:rsid w:val="00243DD1"/>
    <w:rsid w:val="00260E19"/>
    <w:rsid w:val="00293727"/>
    <w:rsid w:val="002B2A76"/>
    <w:rsid w:val="002C13D8"/>
    <w:rsid w:val="002E7332"/>
    <w:rsid w:val="002F1EA7"/>
    <w:rsid w:val="003169C1"/>
    <w:rsid w:val="003B2B70"/>
    <w:rsid w:val="003C14A1"/>
    <w:rsid w:val="003D08F5"/>
    <w:rsid w:val="00417894"/>
    <w:rsid w:val="00432A3E"/>
    <w:rsid w:val="00481FAD"/>
    <w:rsid w:val="00483FFD"/>
    <w:rsid w:val="00501FF6"/>
    <w:rsid w:val="005244D5"/>
    <w:rsid w:val="00524988"/>
    <w:rsid w:val="00555EAA"/>
    <w:rsid w:val="00561394"/>
    <w:rsid w:val="00563FE4"/>
    <w:rsid w:val="005733DE"/>
    <w:rsid w:val="00575138"/>
    <w:rsid w:val="00575C9D"/>
    <w:rsid w:val="005854E9"/>
    <w:rsid w:val="005B7DE8"/>
    <w:rsid w:val="005D3D88"/>
    <w:rsid w:val="006239EC"/>
    <w:rsid w:val="006279A4"/>
    <w:rsid w:val="00635D86"/>
    <w:rsid w:val="00643E40"/>
    <w:rsid w:val="006521C8"/>
    <w:rsid w:val="00670B8F"/>
    <w:rsid w:val="00675CD8"/>
    <w:rsid w:val="006C7918"/>
    <w:rsid w:val="006D31F8"/>
    <w:rsid w:val="00727854"/>
    <w:rsid w:val="007464A7"/>
    <w:rsid w:val="00755F8F"/>
    <w:rsid w:val="00783197"/>
    <w:rsid w:val="007F6572"/>
    <w:rsid w:val="00810F2E"/>
    <w:rsid w:val="00832652"/>
    <w:rsid w:val="00874AA1"/>
    <w:rsid w:val="00883C76"/>
    <w:rsid w:val="008871AB"/>
    <w:rsid w:val="008C739A"/>
    <w:rsid w:val="00902541"/>
    <w:rsid w:val="009878C0"/>
    <w:rsid w:val="009C1C3E"/>
    <w:rsid w:val="00A25150"/>
    <w:rsid w:val="00A36994"/>
    <w:rsid w:val="00A72F5A"/>
    <w:rsid w:val="00A807D7"/>
    <w:rsid w:val="00AA69CB"/>
    <w:rsid w:val="00AB2BB4"/>
    <w:rsid w:val="00AF5DAB"/>
    <w:rsid w:val="00B16F25"/>
    <w:rsid w:val="00B30DBF"/>
    <w:rsid w:val="00BC2D3E"/>
    <w:rsid w:val="00C057B6"/>
    <w:rsid w:val="00C3103E"/>
    <w:rsid w:val="00C608AB"/>
    <w:rsid w:val="00C821B8"/>
    <w:rsid w:val="00CB5034"/>
    <w:rsid w:val="00CB6974"/>
    <w:rsid w:val="00CB7CB7"/>
    <w:rsid w:val="00D02573"/>
    <w:rsid w:val="00D633B8"/>
    <w:rsid w:val="00DA3059"/>
    <w:rsid w:val="00DB312F"/>
    <w:rsid w:val="00DD0E08"/>
    <w:rsid w:val="00DE00FF"/>
    <w:rsid w:val="00E278D1"/>
    <w:rsid w:val="00E45283"/>
    <w:rsid w:val="00E84762"/>
    <w:rsid w:val="00EB1E7D"/>
    <w:rsid w:val="00EB3473"/>
    <w:rsid w:val="00EC63DA"/>
    <w:rsid w:val="00F016CD"/>
    <w:rsid w:val="00F32610"/>
    <w:rsid w:val="00FA6F20"/>
    <w:rsid w:val="00FC1963"/>
    <w:rsid w:val="00FD629B"/>
    <w:rsid w:val="00FF1803"/>
    <w:rsid w:val="00FF3212"/>
    <w:rsid w:val="00FF5F29"/>
    <w:rsid w:val="01987679"/>
    <w:rsid w:val="019FF4FB"/>
    <w:rsid w:val="01EB809C"/>
    <w:rsid w:val="02165809"/>
    <w:rsid w:val="035752F3"/>
    <w:rsid w:val="0388C14B"/>
    <w:rsid w:val="03A0BF4A"/>
    <w:rsid w:val="0412380A"/>
    <w:rsid w:val="04D26B5D"/>
    <w:rsid w:val="064178EB"/>
    <w:rsid w:val="0696F9D5"/>
    <w:rsid w:val="07335CC0"/>
    <w:rsid w:val="07E40F61"/>
    <w:rsid w:val="0AE5DB17"/>
    <w:rsid w:val="0B415413"/>
    <w:rsid w:val="0CA8025F"/>
    <w:rsid w:val="0E63569D"/>
    <w:rsid w:val="0EBFA3BD"/>
    <w:rsid w:val="0EC98E54"/>
    <w:rsid w:val="0F168FD6"/>
    <w:rsid w:val="0F931210"/>
    <w:rsid w:val="115A744F"/>
    <w:rsid w:val="14AF0EEF"/>
    <w:rsid w:val="15AD1FFB"/>
    <w:rsid w:val="182C2E98"/>
    <w:rsid w:val="19B36BF5"/>
    <w:rsid w:val="1A97FEE2"/>
    <w:rsid w:val="1B7771DA"/>
    <w:rsid w:val="1C19D19C"/>
    <w:rsid w:val="1D446BFC"/>
    <w:rsid w:val="1D6A841D"/>
    <w:rsid w:val="1DA8E840"/>
    <w:rsid w:val="1DFAB90D"/>
    <w:rsid w:val="1F337795"/>
    <w:rsid w:val="201D92CC"/>
    <w:rsid w:val="20308253"/>
    <w:rsid w:val="20CAAC62"/>
    <w:rsid w:val="2113C337"/>
    <w:rsid w:val="21217FDE"/>
    <w:rsid w:val="2126E151"/>
    <w:rsid w:val="2280194C"/>
    <w:rsid w:val="22A3D7A5"/>
    <w:rsid w:val="22FC5D79"/>
    <w:rsid w:val="23ABD519"/>
    <w:rsid w:val="243BA8E6"/>
    <w:rsid w:val="243BCFD6"/>
    <w:rsid w:val="24610E0D"/>
    <w:rsid w:val="2593901D"/>
    <w:rsid w:val="2673B06A"/>
    <w:rsid w:val="27E5BD7A"/>
    <w:rsid w:val="295B5E5A"/>
    <w:rsid w:val="298045C8"/>
    <w:rsid w:val="2993E901"/>
    <w:rsid w:val="2B8B1E4B"/>
    <w:rsid w:val="2D86C7E9"/>
    <w:rsid w:val="2DB1EEC5"/>
    <w:rsid w:val="2E1EABAD"/>
    <w:rsid w:val="2E2F4348"/>
    <w:rsid w:val="32DB0001"/>
    <w:rsid w:val="36046A7A"/>
    <w:rsid w:val="37BABFE2"/>
    <w:rsid w:val="3815E615"/>
    <w:rsid w:val="38CFC902"/>
    <w:rsid w:val="3A3F6960"/>
    <w:rsid w:val="3C4F54B9"/>
    <w:rsid w:val="3CC5CC26"/>
    <w:rsid w:val="3CC892D6"/>
    <w:rsid w:val="3D4F53F0"/>
    <w:rsid w:val="3E7ED9E4"/>
    <w:rsid w:val="3FD02D51"/>
    <w:rsid w:val="40B3BA50"/>
    <w:rsid w:val="41749CE3"/>
    <w:rsid w:val="435B5239"/>
    <w:rsid w:val="43B1A7C6"/>
    <w:rsid w:val="44CE69AB"/>
    <w:rsid w:val="44EF0F55"/>
    <w:rsid w:val="44F2BFA0"/>
    <w:rsid w:val="47581495"/>
    <w:rsid w:val="47BF426A"/>
    <w:rsid w:val="48718FBC"/>
    <w:rsid w:val="4884869B"/>
    <w:rsid w:val="48A15342"/>
    <w:rsid w:val="494D6677"/>
    <w:rsid w:val="495242B9"/>
    <w:rsid w:val="498FB410"/>
    <w:rsid w:val="4A1C4F21"/>
    <w:rsid w:val="4B01D9DF"/>
    <w:rsid w:val="4B721C33"/>
    <w:rsid w:val="4BDECB11"/>
    <w:rsid w:val="4E723D88"/>
    <w:rsid w:val="4F4B4E59"/>
    <w:rsid w:val="4FFBA6C3"/>
    <w:rsid w:val="509D9215"/>
    <w:rsid w:val="5152F3C5"/>
    <w:rsid w:val="52379E5B"/>
    <w:rsid w:val="53743F36"/>
    <w:rsid w:val="54085FF7"/>
    <w:rsid w:val="542F08E9"/>
    <w:rsid w:val="543F4BE6"/>
    <w:rsid w:val="556B4A66"/>
    <w:rsid w:val="5570C7E7"/>
    <w:rsid w:val="55AAF69C"/>
    <w:rsid w:val="56092FD4"/>
    <w:rsid w:val="56E6E571"/>
    <w:rsid w:val="56FAC636"/>
    <w:rsid w:val="579870CF"/>
    <w:rsid w:val="57D1B9D3"/>
    <w:rsid w:val="58A69ECF"/>
    <w:rsid w:val="58B78851"/>
    <w:rsid w:val="58C71E10"/>
    <w:rsid w:val="59290BFC"/>
    <w:rsid w:val="5B20086E"/>
    <w:rsid w:val="5D07BFD6"/>
    <w:rsid w:val="5E40C6B9"/>
    <w:rsid w:val="620859AA"/>
    <w:rsid w:val="62EF0200"/>
    <w:rsid w:val="63EF1C48"/>
    <w:rsid w:val="653D4B6C"/>
    <w:rsid w:val="664D2C7C"/>
    <w:rsid w:val="67302899"/>
    <w:rsid w:val="68E46DD2"/>
    <w:rsid w:val="6A87CB53"/>
    <w:rsid w:val="6AD6E358"/>
    <w:rsid w:val="6B7C86D5"/>
    <w:rsid w:val="6B8F9195"/>
    <w:rsid w:val="6D2CA9EC"/>
    <w:rsid w:val="6DAB9EF9"/>
    <w:rsid w:val="6E3E515F"/>
    <w:rsid w:val="6EF3E4E8"/>
    <w:rsid w:val="6F3A71D6"/>
    <w:rsid w:val="6F7E0BB6"/>
    <w:rsid w:val="6F9BBF85"/>
    <w:rsid w:val="6FB1CC4A"/>
    <w:rsid w:val="6FFD8075"/>
    <w:rsid w:val="70774B27"/>
    <w:rsid w:val="707C892F"/>
    <w:rsid w:val="75D76F27"/>
    <w:rsid w:val="77D2E39D"/>
    <w:rsid w:val="781E6D81"/>
    <w:rsid w:val="78514C68"/>
    <w:rsid w:val="799A6C51"/>
    <w:rsid w:val="7D76F438"/>
    <w:rsid w:val="7DC08EC8"/>
    <w:rsid w:val="7F72ACA3"/>
    <w:rsid w:val="7F88C0BA"/>
    <w:rsid w:val="7FE286B2"/>
    <w:rsid w:val="7FE61FA8"/>
    <w:rsid w:val="7FF2C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CD27FA"/>
  <w15:docId w15:val="{07CC6A70-FE51-44B2-BD63-276DE767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4AA1"/>
  </w:style>
  <w:style w:type="paragraph" w:styleId="Ttulo1">
    <w:name w:val="heading 1"/>
    <w:basedOn w:val="Normal"/>
    <w:link w:val="Ttulo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11"/>
    <w:rsid w:val="00874AA1"/>
    <w:pPr>
      <w:numPr>
        <w:numId w:val="5"/>
      </w:numPr>
      <w:contextualSpacing/>
    </w:pPr>
    <w:rPr>
      <w:sz w:val="22"/>
    </w:rPr>
  </w:style>
  <w:style w:type="paragraph" w:styleId="Ttulo">
    <w:name w:val="Title"/>
    <w:basedOn w:val="Normal"/>
    <w:next w:val="Normal"/>
    <w:link w:val="Ttulo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AA1"/>
  </w:style>
  <w:style w:type="paragraph" w:styleId="Rodap">
    <w:name w:val="footer"/>
    <w:basedOn w:val="Normal"/>
    <w:link w:val="Rodap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AA1"/>
  </w:style>
  <w:style w:type="character" w:styleId="TextodoEspaoReservado">
    <w:name w:val="Placeholder Text"/>
    <w:basedOn w:val="Fontepargpadro"/>
    <w:uiPriority w:val="99"/>
    <w:semiHidden/>
    <w:rsid w:val="00874AA1"/>
    <w:rPr>
      <w:color w:val="808080"/>
    </w:rPr>
  </w:style>
  <w:style w:type="paragraph" w:customStyle="1" w:styleId="Normal-Recuado">
    <w:name w:val="Normal - Recuado"/>
    <w:basedOn w:val="Normal"/>
    <w:uiPriority w:val="12"/>
    <w:qFormat/>
    <w:rsid w:val="00874AA1"/>
    <w:pPr>
      <w:ind w:left="720"/>
      <w:contextualSpacing/>
    </w:pPr>
  </w:style>
  <w:style w:type="paragraph" w:styleId="PargrafodaLista">
    <w:name w:val="List Paragraph"/>
    <w:basedOn w:val="Normal"/>
    <w:uiPriority w:val="34"/>
    <w:unhideWhenUsed/>
    <w:qFormat/>
    <w:rsid w:val="00DA3059"/>
    <w:pPr>
      <w:ind w:left="720"/>
      <w:contextualSpacing/>
    </w:pPr>
  </w:style>
  <w:style w:type="table" w:styleId="Tabelacomgrade">
    <w:name w:val="Table Grid"/>
    <w:basedOn w:val="Tabelanormal"/>
    <w:uiPriority w:val="39"/>
    <w:rsid w:val="00C60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7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9738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6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8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9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6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1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3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0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6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1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1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0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2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6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6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7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9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16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6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4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5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0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2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7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3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5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3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8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6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7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2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0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%20do%20Carmo\AppData\Roaming\Microsoft\Modelos\Aprendizado%20com%20base%20em%20projet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D1C693EA8834438C517DE0A914CE38" ma:contentTypeVersion="10" ma:contentTypeDescription="Crie um novo documento." ma:contentTypeScope="" ma:versionID="096ac843892508e532dbde37732d848f">
  <xsd:schema xmlns:xsd="http://www.w3.org/2001/XMLSchema" xmlns:xs="http://www.w3.org/2001/XMLSchema" xmlns:p="http://schemas.microsoft.com/office/2006/metadata/properties" xmlns:ns2="97d50f8e-2ca9-432d-81f6-32f95accaed8" xmlns:ns3="929b6bd9-ca48-41ff-8b07-fdc5589a5454" targetNamespace="http://schemas.microsoft.com/office/2006/metadata/properties" ma:root="true" ma:fieldsID="d74938b31d0735f50ea67a64f862a4db" ns2:_="" ns3:_="">
    <xsd:import namespace="97d50f8e-2ca9-432d-81f6-32f95accaed8"/>
    <xsd:import namespace="929b6bd9-ca48-41ff-8b07-fdc5589a545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d50f8e-2ca9-432d-81f6-32f95accae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45488893-8dc0-40f3-a200-f7661c4acbce}" ma:internalName="TaxCatchAll" ma:showField="CatchAllData" ma:web="97d50f8e-2ca9-432d-81f6-32f95accae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9b6bd9-ca48-41ff-8b07-fdc5589a5454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3bb9e50e-ce22-4fee-9d7c-9dfda410bf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9b6bd9-ca48-41ff-8b07-fdc5589a5454">
      <Terms xmlns="http://schemas.microsoft.com/office/infopath/2007/PartnerControls"/>
    </lcf76f155ced4ddcb4097134ff3c332f>
    <TaxCatchAll xmlns="97d50f8e-2ca9-432d-81f6-32f95accaed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116DB-6282-422B-8FAA-42862CB41E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d50f8e-2ca9-432d-81f6-32f95accaed8"/>
    <ds:schemaRef ds:uri="929b6bd9-ca48-41ff-8b07-fdc5589a54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075BD4-F53C-4E01-9EDE-4652C8A1FE4B}">
  <ds:schemaRefs>
    <ds:schemaRef ds:uri="http://purl.org/dc/terms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f4d032b7-0a74-48d5-8f52-94fea2ebd9d4"/>
    <ds:schemaRef ds:uri="http://schemas.microsoft.com/office/2006/metadata/properties"/>
    <ds:schemaRef ds:uri="http://purl.org/dc/dcmitype/"/>
    <ds:schemaRef ds:uri="929b6bd9-ca48-41ff-8b07-fdc5589a5454"/>
    <ds:schemaRef ds:uri="97d50f8e-2ca9-432d-81f6-32f95accaed8"/>
  </ds:schemaRefs>
</ds:datastoreItem>
</file>

<file path=customXml/itemProps3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82900F-C195-4E90-A6AF-CF49B5F98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Aprendizado com base em projeto</Template>
  <TotalTime>21</TotalTime>
  <Pages>1</Pages>
  <Words>194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do Carmo</dc:creator>
  <cp:keywords/>
  <dc:description/>
  <cp:lastModifiedBy>Mateus Luis Franca Deziderio</cp:lastModifiedBy>
  <cp:revision>9</cp:revision>
  <dcterms:created xsi:type="dcterms:W3CDTF">2022-03-28T11:36:00Z</dcterms:created>
  <dcterms:modified xsi:type="dcterms:W3CDTF">2022-06-03T13:09:00Z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0x01010045D1C693EA8834438C517DE0A914CE38</vt:lpwstr>
  </property>
  <property fmtid="{D5CDD505-2E9C-101B-9397-08002B2CF9AE}" pid="3" name="MediaServiceImageTags">
    <vt:lpwstr/>
  </property>
</Properties>
</file>